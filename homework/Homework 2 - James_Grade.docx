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1C85" w14:textId="77777777" w:rsidR="00507161" w:rsidRDefault="00507161" w:rsidP="00507161">
      <w:pPr>
        <w:pStyle w:val="Title"/>
      </w:pPr>
      <w:r>
        <w:t xml:space="preserve">Homework </w:t>
      </w:r>
      <w:r w:rsidR="000B6B34">
        <w:t>2</w:t>
      </w:r>
      <w:r>
        <w:t xml:space="preserve"> Grade Sheet</w:t>
      </w:r>
    </w:p>
    <w:p w14:paraId="39ECFD5F" w14:textId="16486B1B" w:rsidR="00507161" w:rsidRDefault="00507161" w:rsidP="00507161">
      <w:r>
        <w:t xml:space="preserve">Name: </w:t>
      </w:r>
      <w:r w:rsidR="00C77418">
        <w:rPr>
          <w:sz w:val="28"/>
          <w:szCs w:val="28"/>
          <w:u w:val="single"/>
        </w:rPr>
        <w:t>Kyle James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3"/>
        <w:gridCol w:w="1060"/>
        <w:gridCol w:w="1087"/>
      </w:tblGrid>
      <w:tr w:rsidR="00507161" w:rsidRPr="009606E7" w14:paraId="494B35BE" w14:textId="77777777" w:rsidTr="00140EB5">
        <w:tc>
          <w:tcPr>
            <w:tcW w:w="7398" w:type="dxa"/>
          </w:tcPr>
          <w:p w14:paraId="53C1044C" w14:textId="77777777" w:rsidR="00507161" w:rsidRPr="009606E7" w:rsidRDefault="00507161" w:rsidP="00B140EF">
            <w:pPr>
              <w:rPr>
                <w:b/>
              </w:rPr>
            </w:pPr>
            <w:r w:rsidRPr="009606E7">
              <w:rPr>
                <w:b/>
              </w:rPr>
              <w:t>Criteria</w:t>
            </w:r>
          </w:p>
        </w:tc>
        <w:tc>
          <w:tcPr>
            <w:tcW w:w="1080" w:type="dxa"/>
          </w:tcPr>
          <w:p w14:paraId="2ECEA8D5" w14:textId="77777777" w:rsidR="00507161" w:rsidRPr="009606E7" w:rsidRDefault="00140EB5" w:rsidP="00140EB5">
            <w:pPr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1098" w:type="dxa"/>
          </w:tcPr>
          <w:p w14:paraId="492FC952" w14:textId="77777777" w:rsidR="00507161" w:rsidRPr="009606E7" w:rsidRDefault="00140EB5" w:rsidP="00140EB5">
            <w:pPr>
              <w:jc w:val="center"/>
              <w:rPr>
                <w:b/>
              </w:rPr>
            </w:pPr>
            <w:r>
              <w:rPr>
                <w:b/>
              </w:rPr>
              <w:t>Earned</w:t>
            </w:r>
          </w:p>
        </w:tc>
      </w:tr>
      <w:tr w:rsidR="00507161" w14:paraId="4AC932B8" w14:textId="77777777" w:rsidTr="00140EB5">
        <w:tc>
          <w:tcPr>
            <w:tcW w:w="7398" w:type="dxa"/>
          </w:tcPr>
          <w:p w14:paraId="65598387" w14:textId="77777777" w:rsidR="00EC5117" w:rsidRDefault="00597B33" w:rsidP="0096496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</w:t>
            </w:r>
            <w:r w:rsidR="00EC5117">
              <w:t>num</w:t>
            </w:r>
            <w:proofErr w:type="spellEnd"/>
            <w:r w:rsidR="00EC5117">
              <w:t xml:space="preserve"> </w:t>
            </w:r>
            <w:r>
              <w:t xml:space="preserve">for states </w:t>
            </w:r>
            <w:r w:rsidR="00EC5117">
              <w:t>created</w:t>
            </w:r>
            <w:r w:rsidR="00256938">
              <w:t xml:space="preserve"> &amp; used appropriately</w:t>
            </w:r>
          </w:p>
          <w:p w14:paraId="3617B327" w14:textId="77777777" w:rsidR="00EC5117" w:rsidRDefault="000E4EB1" w:rsidP="00EC511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GameObject</w:t>
            </w:r>
            <w:proofErr w:type="spellEnd"/>
            <w:r>
              <w:t xml:space="preserve"> class</w:t>
            </w:r>
            <w:r w:rsidR="00597B33">
              <w:t xml:space="preserve"> – Has appropriate members &amp; can be drawn</w:t>
            </w:r>
          </w:p>
          <w:p w14:paraId="4640A23B" w14:textId="77777777" w:rsidR="00964969" w:rsidRDefault="000E4EB1" w:rsidP="00EC5117">
            <w:pPr>
              <w:pStyle w:val="ListParagraph"/>
              <w:numPr>
                <w:ilvl w:val="0"/>
                <w:numId w:val="6"/>
              </w:numPr>
            </w:pPr>
            <w:r>
              <w:t>Player class</w:t>
            </w:r>
            <w:r w:rsidR="00597B33">
              <w:t xml:space="preserve"> – Extends </w:t>
            </w:r>
            <w:proofErr w:type="spellStart"/>
            <w:r w:rsidR="00597B33">
              <w:t>GameObject</w:t>
            </w:r>
            <w:proofErr w:type="spellEnd"/>
            <w:r w:rsidR="00597B33">
              <w:t xml:space="preserve"> and tracks score</w:t>
            </w:r>
          </w:p>
          <w:p w14:paraId="389C7AB7" w14:textId="77777777" w:rsidR="00964969" w:rsidRDefault="00964969" w:rsidP="00EC5117">
            <w:pPr>
              <w:pStyle w:val="ListParagraph"/>
              <w:numPr>
                <w:ilvl w:val="0"/>
                <w:numId w:val="6"/>
              </w:numPr>
            </w:pPr>
            <w:r>
              <w:t>Collectible class</w:t>
            </w:r>
            <w:r w:rsidR="00597B33">
              <w:t xml:space="preserve"> – Extends </w:t>
            </w:r>
            <w:proofErr w:type="spellStart"/>
            <w:r w:rsidR="00597B33">
              <w:t>GameObject</w:t>
            </w:r>
            <w:proofErr w:type="spellEnd"/>
            <w:r w:rsidR="00597B33">
              <w:t xml:space="preserve"> and check collisions properly</w:t>
            </w:r>
          </w:p>
          <w:p w14:paraId="661C8AAE" w14:textId="77777777" w:rsidR="00964969" w:rsidRDefault="00964969" w:rsidP="00EC5117">
            <w:pPr>
              <w:pStyle w:val="ListParagraph"/>
              <w:numPr>
                <w:ilvl w:val="0"/>
                <w:numId w:val="6"/>
              </w:numPr>
            </w:pPr>
            <w:r>
              <w:t>Helper Methods</w:t>
            </w:r>
          </w:p>
          <w:p w14:paraId="70012AFF" w14:textId="77777777" w:rsidR="00964969" w:rsidRDefault="00964969" w:rsidP="00964969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ResetGame</w:t>
            </w:r>
            <w:proofErr w:type="spellEnd"/>
          </w:p>
          <w:p w14:paraId="77DB6727" w14:textId="77777777" w:rsidR="00964969" w:rsidRDefault="00964969" w:rsidP="00964969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NextLevel</w:t>
            </w:r>
            <w:proofErr w:type="spellEnd"/>
          </w:p>
          <w:p w14:paraId="37114060" w14:textId="77777777" w:rsidR="00964969" w:rsidRDefault="00964969" w:rsidP="00964969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ScreenWrap</w:t>
            </w:r>
            <w:proofErr w:type="spellEnd"/>
          </w:p>
          <w:p w14:paraId="2BDF6A6F" w14:textId="77777777" w:rsidR="000E4EB1" w:rsidRDefault="000E4EB1" w:rsidP="00964969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SingleKeyPress</w:t>
            </w:r>
            <w:proofErr w:type="spellEnd"/>
          </w:p>
          <w:p w14:paraId="3502E9B5" w14:textId="77777777" w:rsidR="00BD4FD3" w:rsidRDefault="00BD4FD3" w:rsidP="00964969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MovePlayer</w:t>
            </w:r>
            <w:proofErr w:type="spellEnd"/>
          </w:p>
          <w:p w14:paraId="4BCCA63C" w14:textId="77777777" w:rsidR="00964969" w:rsidRDefault="00443C6D" w:rsidP="00964969">
            <w:pPr>
              <w:pStyle w:val="ListParagraph"/>
              <w:numPr>
                <w:ilvl w:val="0"/>
                <w:numId w:val="6"/>
              </w:numPr>
            </w:pPr>
            <w:r>
              <w:t xml:space="preserve">Initialize and </w:t>
            </w:r>
            <w:proofErr w:type="spellStart"/>
            <w:r w:rsidR="00964969">
              <w:t>LoadContent</w:t>
            </w:r>
            <w:proofErr w:type="spellEnd"/>
          </w:p>
          <w:p w14:paraId="051231B4" w14:textId="77777777" w:rsidR="00964969" w:rsidRDefault="00443C6D" w:rsidP="00964969">
            <w:pPr>
              <w:pStyle w:val="ListParagraph"/>
              <w:numPr>
                <w:ilvl w:val="1"/>
                <w:numId w:val="6"/>
              </w:numPr>
            </w:pPr>
            <w:r>
              <w:t>Fields are properly initialized.  C</w:t>
            </w:r>
            <w:r w:rsidR="00964969">
              <w:t>ontent is only loaded once</w:t>
            </w:r>
            <w:r>
              <w:t>.</w:t>
            </w:r>
          </w:p>
          <w:p w14:paraId="26097B11" w14:textId="77777777" w:rsidR="00964969" w:rsidRDefault="00964969" w:rsidP="00964969">
            <w:pPr>
              <w:pStyle w:val="ListParagraph"/>
              <w:numPr>
                <w:ilvl w:val="0"/>
                <w:numId w:val="6"/>
              </w:numPr>
            </w:pPr>
            <w:r>
              <w:t>Update</w:t>
            </w:r>
          </w:p>
          <w:p w14:paraId="54C30940" w14:textId="77777777" w:rsidR="00964969" w:rsidRDefault="00964969" w:rsidP="00964969">
            <w:pPr>
              <w:pStyle w:val="ListParagraph"/>
              <w:numPr>
                <w:ilvl w:val="1"/>
                <w:numId w:val="6"/>
              </w:numPr>
            </w:pPr>
            <w:r>
              <w:t>Handles each state’s update with the finite state machine</w:t>
            </w:r>
          </w:p>
          <w:p w14:paraId="5946C06E" w14:textId="77777777" w:rsidR="00964969" w:rsidRDefault="00964969" w:rsidP="00964969">
            <w:pPr>
              <w:pStyle w:val="ListParagraph"/>
              <w:numPr>
                <w:ilvl w:val="1"/>
                <w:numId w:val="6"/>
              </w:numPr>
            </w:pPr>
            <w:r>
              <w:t>State transitions work</w:t>
            </w:r>
          </w:p>
          <w:p w14:paraId="0A51102F" w14:textId="77777777" w:rsidR="00964969" w:rsidRDefault="00964969" w:rsidP="00964969">
            <w:pPr>
              <w:pStyle w:val="ListParagraph"/>
              <w:numPr>
                <w:ilvl w:val="0"/>
                <w:numId w:val="6"/>
              </w:numPr>
            </w:pPr>
            <w:r>
              <w:t>Draw</w:t>
            </w:r>
          </w:p>
          <w:p w14:paraId="62E694D8" w14:textId="77777777" w:rsidR="00964969" w:rsidRDefault="00964969" w:rsidP="00964969">
            <w:pPr>
              <w:pStyle w:val="ListParagraph"/>
              <w:numPr>
                <w:ilvl w:val="1"/>
                <w:numId w:val="6"/>
              </w:numPr>
            </w:pPr>
            <w:r>
              <w:t>Draws only the current state</w:t>
            </w:r>
          </w:p>
          <w:p w14:paraId="42E8FE08" w14:textId="77777777" w:rsidR="00964969" w:rsidRDefault="00964969" w:rsidP="00964969">
            <w:pPr>
              <w:pStyle w:val="ListParagraph"/>
              <w:numPr>
                <w:ilvl w:val="1"/>
                <w:numId w:val="6"/>
              </w:numPr>
            </w:pPr>
            <w:r>
              <w:t>Text and images drawn correctly</w:t>
            </w:r>
          </w:p>
          <w:p w14:paraId="7F665165" w14:textId="77777777" w:rsidR="00964969" w:rsidRDefault="00964969" w:rsidP="00964969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SpriteBatch’s</w:t>
            </w:r>
            <w:proofErr w:type="spellEnd"/>
            <w:r>
              <w:t xml:space="preserve"> Begin() &amp; End() are only called once per frame</w:t>
            </w:r>
          </w:p>
          <w:p w14:paraId="134D7D64" w14:textId="77777777" w:rsidR="00E0366B" w:rsidRDefault="00E0366B" w:rsidP="00E0366B">
            <w:pPr>
              <w:pStyle w:val="ListParagraph"/>
              <w:numPr>
                <w:ilvl w:val="0"/>
                <w:numId w:val="6"/>
              </w:numPr>
            </w:pPr>
            <w:r>
              <w:t>The Game</w:t>
            </w:r>
          </w:p>
          <w:p w14:paraId="1ED015CF" w14:textId="77777777" w:rsidR="00E0366B" w:rsidRDefault="00E0366B" w:rsidP="00E0366B">
            <w:pPr>
              <w:pStyle w:val="ListParagraph"/>
              <w:numPr>
                <w:ilvl w:val="1"/>
                <w:numId w:val="6"/>
              </w:numPr>
            </w:pPr>
            <w:r>
              <w:t xml:space="preserve">The game </w:t>
            </w:r>
            <w:r w:rsidR="000E4EB1">
              <w:t>can be played successfully</w:t>
            </w:r>
          </w:p>
          <w:p w14:paraId="2FE16DAF" w14:textId="77777777" w:rsidR="00897187" w:rsidRDefault="00897187" w:rsidP="00E0366B">
            <w:pPr>
              <w:pStyle w:val="ListParagraph"/>
              <w:numPr>
                <w:ilvl w:val="1"/>
                <w:numId w:val="6"/>
              </w:numPr>
            </w:pPr>
            <w:r>
              <w:t>Correct stats during the game and on the game over screen</w:t>
            </w:r>
          </w:p>
          <w:p w14:paraId="763990FD" w14:textId="77777777" w:rsidR="00E0366B" w:rsidRDefault="009C07A1" w:rsidP="00E0366B">
            <w:pPr>
              <w:pStyle w:val="ListParagraph"/>
              <w:numPr>
                <w:ilvl w:val="1"/>
                <w:numId w:val="6"/>
              </w:numPr>
            </w:pPr>
            <w:r>
              <w:t>C</w:t>
            </w:r>
            <w:r w:rsidR="00207399">
              <w:t xml:space="preserve">an be played again </w:t>
            </w:r>
            <w:r w:rsidR="00E0366B">
              <w:t xml:space="preserve">without </w:t>
            </w:r>
            <w:r>
              <w:t>restarting</w:t>
            </w:r>
            <w:r w:rsidR="00E0366B">
              <w:t xml:space="preserve"> in Visual Studio</w:t>
            </w:r>
          </w:p>
          <w:p w14:paraId="197C1F84" w14:textId="77777777" w:rsidR="00DB4687" w:rsidRDefault="006B1F77" w:rsidP="00516E43">
            <w:pPr>
              <w:pStyle w:val="ListParagraph"/>
              <w:numPr>
                <w:ilvl w:val="1"/>
                <w:numId w:val="6"/>
              </w:numPr>
            </w:pPr>
            <w:r>
              <w:t>Pressing Enter on the Game Over screen doesn’t skip the menu</w:t>
            </w:r>
          </w:p>
          <w:p w14:paraId="49D1CA1E" w14:textId="77777777" w:rsidR="00DB4687" w:rsidRDefault="00DB4687" w:rsidP="00403778">
            <w:pPr>
              <w:pStyle w:val="ListParagraph"/>
              <w:numPr>
                <w:ilvl w:val="0"/>
                <w:numId w:val="6"/>
              </w:numPr>
            </w:pPr>
            <w:r>
              <w:t>Extra Feature</w:t>
            </w:r>
            <w:r w:rsidR="00403778">
              <w:t xml:space="preserve"> </w:t>
            </w:r>
          </w:p>
          <w:p w14:paraId="1043BF76" w14:textId="77777777" w:rsidR="00BB6318" w:rsidRDefault="00BB6318" w:rsidP="00BB6318">
            <w:pPr>
              <w:pStyle w:val="ListParagraph"/>
              <w:numPr>
                <w:ilvl w:val="1"/>
                <w:numId w:val="6"/>
              </w:numPr>
            </w:pPr>
            <w:r>
              <w:t xml:space="preserve">Your additional feature is included and done well </w:t>
            </w:r>
            <w:r>
              <w:sym w:font="Wingdings" w:char="F04A"/>
            </w:r>
          </w:p>
        </w:tc>
        <w:tc>
          <w:tcPr>
            <w:tcW w:w="1080" w:type="dxa"/>
          </w:tcPr>
          <w:p w14:paraId="1214CE30" w14:textId="44659E8C" w:rsidR="00507161" w:rsidRPr="000E4EB1" w:rsidRDefault="00235F0D" w:rsidP="000E4EB1">
            <w:pPr>
              <w:spacing w:line="245" w:lineRule="auto"/>
              <w:jc w:val="center"/>
            </w:pPr>
            <w:r>
              <w:t>3</w:t>
            </w:r>
          </w:p>
          <w:p w14:paraId="4336C361" w14:textId="77777777" w:rsidR="000E4EB1" w:rsidRPr="000E4EB1" w:rsidRDefault="00235F0D" w:rsidP="000E4EB1">
            <w:pPr>
              <w:spacing w:line="245" w:lineRule="auto"/>
              <w:jc w:val="center"/>
            </w:pPr>
            <w:r>
              <w:t>5</w:t>
            </w:r>
          </w:p>
          <w:p w14:paraId="26F24611" w14:textId="77777777" w:rsidR="000E4EB1" w:rsidRPr="000E4EB1" w:rsidRDefault="00874554" w:rsidP="00140EB5">
            <w:pPr>
              <w:spacing w:line="245" w:lineRule="auto"/>
              <w:jc w:val="center"/>
            </w:pPr>
            <w:r>
              <w:t>3</w:t>
            </w:r>
          </w:p>
          <w:p w14:paraId="3776CE3F" w14:textId="77777777" w:rsidR="000E4EB1" w:rsidRPr="000E4EB1" w:rsidRDefault="00235F0D" w:rsidP="00140EB5">
            <w:pPr>
              <w:spacing w:line="245" w:lineRule="auto"/>
              <w:jc w:val="center"/>
            </w:pPr>
            <w:r>
              <w:t>5</w:t>
            </w:r>
          </w:p>
          <w:p w14:paraId="63D31915" w14:textId="77777777" w:rsidR="000E4EB1" w:rsidRPr="000E4EB1" w:rsidRDefault="000E4EB1" w:rsidP="000E4EB1">
            <w:pPr>
              <w:spacing w:line="245" w:lineRule="auto"/>
              <w:jc w:val="center"/>
            </w:pPr>
          </w:p>
          <w:p w14:paraId="34761E6F" w14:textId="77777777" w:rsidR="000E4EB1" w:rsidRPr="000E4EB1" w:rsidRDefault="009F4947" w:rsidP="000E4EB1">
            <w:pPr>
              <w:spacing w:line="245" w:lineRule="auto"/>
              <w:jc w:val="center"/>
            </w:pPr>
            <w:r>
              <w:t>4</w:t>
            </w:r>
          </w:p>
          <w:p w14:paraId="327A6011" w14:textId="77777777" w:rsidR="000E4EB1" w:rsidRPr="000E4EB1" w:rsidRDefault="009F4947" w:rsidP="000E4EB1">
            <w:pPr>
              <w:spacing w:line="245" w:lineRule="auto"/>
              <w:jc w:val="center"/>
            </w:pPr>
            <w:r>
              <w:t>4</w:t>
            </w:r>
          </w:p>
          <w:p w14:paraId="1BC43A8E" w14:textId="77777777" w:rsidR="000E4EB1" w:rsidRDefault="009F4947" w:rsidP="000E4EB1">
            <w:pPr>
              <w:spacing w:line="245" w:lineRule="auto"/>
              <w:jc w:val="center"/>
            </w:pPr>
            <w:r>
              <w:t>4</w:t>
            </w:r>
          </w:p>
          <w:p w14:paraId="52070CE9" w14:textId="77777777" w:rsidR="000E4EB1" w:rsidRPr="000E4EB1" w:rsidRDefault="009F4947" w:rsidP="000E4EB1">
            <w:pPr>
              <w:spacing w:line="245" w:lineRule="auto"/>
              <w:jc w:val="center"/>
            </w:pPr>
            <w:r>
              <w:t>4</w:t>
            </w:r>
          </w:p>
          <w:p w14:paraId="738730BD" w14:textId="77777777" w:rsidR="000E4EB1" w:rsidRDefault="00874554" w:rsidP="000E4EB1">
            <w:pPr>
              <w:spacing w:line="245" w:lineRule="auto"/>
              <w:jc w:val="center"/>
            </w:pPr>
            <w:r>
              <w:t>2</w:t>
            </w:r>
          </w:p>
          <w:p w14:paraId="2465CAA8" w14:textId="77777777" w:rsidR="00BD4FD3" w:rsidRPr="000E4EB1" w:rsidRDefault="00BD4FD3" w:rsidP="000E4EB1">
            <w:pPr>
              <w:spacing w:line="245" w:lineRule="auto"/>
              <w:jc w:val="center"/>
            </w:pPr>
          </w:p>
          <w:p w14:paraId="701C5C94" w14:textId="77777777" w:rsidR="000E4EB1" w:rsidRPr="000E4EB1" w:rsidRDefault="009F4947" w:rsidP="000E4EB1">
            <w:pPr>
              <w:spacing w:line="245" w:lineRule="auto"/>
              <w:jc w:val="center"/>
            </w:pPr>
            <w:r>
              <w:t>4</w:t>
            </w:r>
          </w:p>
          <w:p w14:paraId="0B1899E6" w14:textId="77777777" w:rsidR="000E4EB1" w:rsidRPr="000E4EB1" w:rsidRDefault="000E4EB1" w:rsidP="000E4EB1">
            <w:pPr>
              <w:spacing w:line="245" w:lineRule="auto"/>
              <w:jc w:val="center"/>
            </w:pPr>
          </w:p>
          <w:p w14:paraId="49D4B10B" w14:textId="77777777" w:rsidR="000E4EB1" w:rsidRPr="000E4EB1" w:rsidRDefault="009F4947" w:rsidP="000E4EB1">
            <w:pPr>
              <w:spacing w:line="245" w:lineRule="auto"/>
              <w:jc w:val="center"/>
            </w:pPr>
            <w:r>
              <w:t>6</w:t>
            </w:r>
          </w:p>
          <w:p w14:paraId="7F98DE71" w14:textId="77777777" w:rsidR="000E4EB1" w:rsidRPr="000E4EB1" w:rsidRDefault="009F4947" w:rsidP="000E4EB1">
            <w:pPr>
              <w:spacing w:line="245" w:lineRule="auto"/>
              <w:jc w:val="center"/>
            </w:pPr>
            <w:r>
              <w:t>6</w:t>
            </w:r>
          </w:p>
          <w:p w14:paraId="269A8106" w14:textId="77777777" w:rsidR="000E4EB1" w:rsidRPr="000E4EB1" w:rsidRDefault="000E4EB1" w:rsidP="000E4EB1">
            <w:pPr>
              <w:spacing w:line="245" w:lineRule="auto"/>
              <w:jc w:val="center"/>
            </w:pPr>
          </w:p>
          <w:p w14:paraId="10549348" w14:textId="77777777" w:rsidR="000E4EB1" w:rsidRPr="000E4EB1" w:rsidRDefault="009F4947" w:rsidP="000E4EB1">
            <w:pPr>
              <w:spacing w:line="245" w:lineRule="auto"/>
              <w:jc w:val="center"/>
            </w:pPr>
            <w:r>
              <w:t>6</w:t>
            </w:r>
          </w:p>
          <w:p w14:paraId="17A2EB4E" w14:textId="77777777" w:rsidR="000E4EB1" w:rsidRPr="000E4EB1" w:rsidRDefault="009F4947" w:rsidP="000E4EB1">
            <w:pPr>
              <w:spacing w:line="245" w:lineRule="auto"/>
              <w:jc w:val="center"/>
            </w:pPr>
            <w:r>
              <w:t>6</w:t>
            </w:r>
          </w:p>
          <w:p w14:paraId="6029C103" w14:textId="77777777" w:rsidR="000E4EB1" w:rsidRPr="000E4EB1" w:rsidRDefault="009F4947" w:rsidP="000E4EB1">
            <w:pPr>
              <w:spacing w:line="245" w:lineRule="auto"/>
              <w:jc w:val="center"/>
            </w:pPr>
            <w:r>
              <w:t>4</w:t>
            </w:r>
          </w:p>
          <w:p w14:paraId="3CDE7A57" w14:textId="77777777" w:rsidR="000E4EB1" w:rsidRPr="000E4EB1" w:rsidRDefault="000E4EB1" w:rsidP="000E4EB1">
            <w:pPr>
              <w:spacing w:line="245" w:lineRule="auto"/>
              <w:jc w:val="center"/>
            </w:pPr>
          </w:p>
          <w:p w14:paraId="3E0824D0" w14:textId="77777777" w:rsidR="000E4EB1" w:rsidRPr="000E4EB1" w:rsidRDefault="00235F0D" w:rsidP="000E4EB1">
            <w:pPr>
              <w:spacing w:line="245" w:lineRule="auto"/>
              <w:jc w:val="center"/>
            </w:pPr>
            <w:r>
              <w:t>12</w:t>
            </w:r>
          </w:p>
          <w:p w14:paraId="597904CC" w14:textId="77777777" w:rsidR="000E4EB1" w:rsidRDefault="00235F0D" w:rsidP="009C07A1">
            <w:pPr>
              <w:spacing w:line="245" w:lineRule="auto"/>
              <w:jc w:val="center"/>
            </w:pPr>
            <w:r>
              <w:t>4</w:t>
            </w:r>
          </w:p>
          <w:p w14:paraId="12B9D9A8" w14:textId="77777777" w:rsidR="00C578DE" w:rsidRDefault="00235F0D" w:rsidP="00213668">
            <w:pPr>
              <w:spacing w:line="245" w:lineRule="auto"/>
              <w:jc w:val="center"/>
            </w:pPr>
            <w:r>
              <w:t>4</w:t>
            </w:r>
          </w:p>
          <w:p w14:paraId="7EDFC9CF" w14:textId="77777777" w:rsidR="000E4EB1" w:rsidRDefault="00235F0D" w:rsidP="000E4EB1">
            <w:pPr>
              <w:spacing w:line="245" w:lineRule="auto"/>
              <w:jc w:val="center"/>
            </w:pPr>
            <w:r>
              <w:t>4</w:t>
            </w:r>
          </w:p>
          <w:p w14:paraId="6A4E0AD9" w14:textId="77777777" w:rsidR="00DB4687" w:rsidRDefault="00DB4687" w:rsidP="000E4EB1">
            <w:pPr>
              <w:spacing w:line="245" w:lineRule="auto"/>
              <w:jc w:val="center"/>
            </w:pPr>
          </w:p>
          <w:p w14:paraId="4F032263" w14:textId="77777777" w:rsidR="00DB4687" w:rsidRDefault="009F4947" w:rsidP="000E4EB1">
            <w:pPr>
              <w:spacing w:line="245" w:lineRule="auto"/>
              <w:jc w:val="center"/>
            </w:pPr>
            <w:r>
              <w:t>10</w:t>
            </w:r>
          </w:p>
        </w:tc>
        <w:tc>
          <w:tcPr>
            <w:tcW w:w="1098" w:type="dxa"/>
          </w:tcPr>
          <w:p w14:paraId="029776AB" w14:textId="7D0A6495" w:rsidR="00507161" w:rsidRDefault="00165443" w:rsidP="00140EB5">
            <w:pPr>
              <w:jc w:val="center"/>
            </w:pPr>
            <w:r>
              <w:t>3</w:t>
            </w:r>
          </w:p>
          <w:p w14:paraId="72611B62" w14:textId="77777777" w:rsidR="00721AC3" w:rsidRDefault="00721AC3" w:rsidP="00140EB5">
            <w:pPr>
              <w:jc w:val="center"/>
            </w:pPr>
            <w:r>
              <w:t>5</w:t>
            </w:r>
          </w:p>
          <w:p w14:paraId="31E91309" w14:textId="5C2CF073" w:rsidR="00721AC3" w:rsidRDefault="00721AC3" w:rsidP="00140EB5">
            <w:pPr>
              <w:jc w:val="center"/>
            </w:pPr>
            <w:r>
              <w:t>3</w:t>
            </w:r>
          </w:p>
          <w:p w14:paraId="79B022E7" w14:textId="43116516" w:rsidR="00721AC3" w:rsidRDefault="00721AC3" w:rsidP="00140EB5">
            <w:pPr>
              <w:jc w:val="center"/>
            </w:pPr>
            <w:r>
              <w:t>5</w:t>
            </w:r>
          </w:p>
          <w:p w14:paraId="7E47F9AA" w14:textId="77777777" w:rsidR="00721AC3" w:rsidRDefault="00721AC3" w:rsidP="00140EB5">
            <w:pPr>
              <w:jc w:val="center"/>
            </w:pPr>
          </w:p>
          <w:p w14:paraId="3DEF2B52" w14:textId="41B46245" w:rsidR="00721AC3" w:rsidRDefault="005774E7" w:rsidP="00140EB5">
            <w:pPr>
              <w:jc w:val="center"/>
            </w:pPr>
            <w:r>
              <w:t>4</w:t>
            </w:r>
          </w:p>
          <w:p w14:paraId="78E0768F" w14:textId="402ADB77" w:rsidR="00721AC3" w:rsidRDefault="005774E7" w:rsidP="00140EB5">
            <w:pPr>
              <w:jc w:val="center"/>
            </w:pPr>
            <w:r>
              <w:t>4</w:t>
            </w:r>
          </w:p>
          <w:p w14:paraId="3C8B229B" w14:textId="47323B5F" w:rsidR="00721AC3" w:rsidRDefault="005774E7" w:rsidP="00140EB5">
            <w:pPr>
              <w:jc w:val="center"/>
            </w:pPr>
            <w:r>
              <w:t>4</w:t>
            </w:r>
          </w:p>
          <w:p w14:paraId="733B056E" w14:textId="6D1C8EDD" w:rsidR="00721AC3" w:rsidRDefault="005774E7" w:rsidP="00140EB5">
            <w:pPr>
              <w:jc w:val="center"/>
            </w:pPr>
            <w:r>
              <w:t>4</w:t>
            </w:r>
          </w:p>
          <w:p w14:paraId="186AA1C6" w14:textId="7BA1AEF1" w:rsidR="00721AC3" w:rsidRDefault="005774E7" w:rsidP="00140EB5">
            <w:pPr>
              <w:jc w:val="center"/>
            </w:pPr>
            <w:r>
              <w:t>2</w:t>
            </w:r>
          </w:p>
          <w:p w14:paraId="498358AF" w14:textId="77777777" w:rsidR="00721AC3" w:rsidRDefault="00721AC3" w:rsidP="00140EB5">
            <w:pPr>
              <w:jc w:val="center"/>
            </w:pPr>
          </w:p>
          <w:p w14:paraId="1BCBA39B" w14:textId="04C13ABB" w:rsidR="00721AC3" w:rsidRDefault="005774E7" w:rsidP="00140EB5">
            <w:pPr>
              <w:jc w:val="center"/>
            </w:pPr>
            <w:r>
              <w:t>4</w:t>
            </w:r>
          </w:p>
          <w:p w14:paraId="17407AEC" w14:textId="77777777" w:rsidR="00721AC3" w:rsidRDefault="00721AC3" w:rsidP="00140EB5">
            <w:pPr>
              <w:jc w:val="center"/>
            </w:pPr>
          </w:p>
          <w:p w14:paraId="01720CE5" w14:textId="0738D38E" w:rsidR="00721AC3" w:rsidRDefault="005774E7" w:rsidP="00140EB5">
            <w:pPr>
              <w:jc w:val="center"/>
            </w:pPr>
            <w:r>
              <w:t>6</w:t>
            </w:r>
          </w:p>
          <w:p w14:paraId="3E825A12" w14:textId="2A189254" w:rsidR="00721AC3" w:rsidRDefault="005774E7" w:rsidP="00140EB5">
            <w:pPr>
              <w:jc w:val="center"/>
            </w:pPr>
            <w:r>
              <w:t>6</w:t>
            </w:r>
          </w:p>
          <w:p w14:paraId="3643E626" w14:textId="77777777" w:rsidR="00721AC3" w:rsidRDefault="00721AC3" w:rsidP="00140EB5">
            <w:pPr>
              <w:jc w:val="center"/>
            </w:pPr>
          </w:p>
          <w:p w14:paraId="08429960" w14:textId="0BB26CA5" w:rsidR="00721AC3" w:rsidRDefault="005774E7" w:rsidP="00140EB5">
            <w:pPr>
              <w:jc w:val="center"/>
            </w:pPr>
            <w:r>
              <w:t>6</w:t>
            </w:r>
          </w:p>
          <w:p w14:paraId="474C2F2D" w14:textId="56FEBE65" w:rsidR="00721AC3" w:rsidRDefault="005774E7" w:rsidP="00140EB5">
            <w:pPr>
              <w:jc w:val="center"/>
            </w:pPr>
            <w:r>
              <w:t>6</w:t>
            </w:r>
          </w:p>
          <w:p w14:paraId="271A8185" w14:textId="05DB1B56" w:rsidR="00721AC3" w:rsidRDefault="005774E7" w:rsidP="00140EB5">
            <w:pPr>
              <w:jc w:val="center"/>
            </w:pPr>
            <w:r>
              <w:t>4</w:t>
            </w:r>
          </w:p>
          <w:p w14:paraId="573F06A2" w14:textId="77777777" w:rsidR="00721AC3" w:rsidRDefault="00721AC3" w:rsidP="00140EB5">
            <w:pPr>
              <w:jc w:val="center"/>
            </w:pPr>
          </w:p>
          <w:p w14:paraId="7F2D8CDD" w14:textId="2E9884CD" w:rsidR="00721AC3" w:rsidRDefault="005774E7" w:rsidP="00140EB5">
            <w:pPr>
              <w:jc w:val="center"/>
            </w:pPr>
            <w:r>
              <w:t>12</w:t>
            </w:r>
          </w:p>
          <w:p w14:paraId="3F82410A" w14:textId="2C2B6C8A" w:rsidR="00721AC3" w:rsidRDefault="005774E7" w:rsidP="00140EB5">
            <w:pPr>
              <w:jc w:val="center"/>
            </w:pPr>
            <w:r>
              <w:t>4</w:t>
            </w:r>
          </w:p>
          <w:p w14:paraId="189C1CCF" w14:textId="18EFA93A" w:rsidR="00721AC3" w:rsidRDefault="005774E7" w:rsidP="00140EB5">
            <w:pPr>
              <w:jc w:val="center"/>
            </w:pPr>
            <w:r>
              <w:t>4</w:t>
            </w:r>
          </w:p>
          <w:p w14:paraId="72931B9C" w14:textId="3D3BC74C" w:rsidR="00721AC3" w:rsidRDefault="005774E7" w:rsidP="00140EB5">
            <w:pPr>
              <w:jc w:val="center"/>
            </w:pPr>
            <w:r>
              <w:t>4</w:t>
            </w:r>
          </w:p>
          <w:p w14:paraId="10E10F79" w14:textId="77777777" w:rsidR="00721AC3" w:rsidRDefault="00721AC3" w:rsidP="00140EB5">
            <w:pPr>
              <w:jc w:val="center"/>
            </w:pPr>
          </w:p>
          <w:p w14:paraId="24012D20" w14:textId="18A9294F" w:rsidR="00721AC3" w:rsidRDefault="00E4171A" w:rsidP="00140EB5">
            <w:pPr>
              <w:jc w:val="center"/>
            </w:pPr>
            <w:r>
              <w:t>10</w:t>
            </w:r>
          </w:p>
          <w:p w14:paraId="464B1DF6" w14:textId="251B510D" w:rsidR="00721AC3" w:rsidRDefault="00721AC3" w:rsidP="00140EB5">
            <w:pPr>
              <w:jc w:val="center"/>
            </w:pPr>
          </w:p>
        </w:tc>
      </w:tr>
      <w:tr w:rsidR="00507161" w14:paraId="177F9E8D" w14:textId="77777777" w:rsidTr="00140EB5">
        <w:tc>
          <w:tcPr>
            <w:tcW w:w="7398" w:type="dxa"/>
          </w:tcPr>
          <w:p w14:paraId="23AB9A35" w14:textId="77777777" w:rsidR="00507161" w:rsidRPr="00140EB5" w:rsidRDefault="00140EB5" w:rsidP="00E9139B">
            <w:pPr>
              <w:ind w:left="720"/>
            </w:pPr>
            <w:r w:rsidRPr="00140EB5">
              <w:rPr>
                <w:rFonts w:cs="Arial"/>
              </w:rPr>
              <w:t xml:space="preserve">Deductions for poor coding standards </w:t>
            </w:r>
            <w:r>
              <w:rPr>
                <w:rFonts w:cs="Arial"/>
              </w:rPr>
              <w:br/>
            </w:r>
            <w:r w:rsidRPr="00140EB5">
              <w:rPr>
                <w:rFonts w:cs="Arial"/>
              </w:rPr>
              <w:t>(</w:t>
            </w:r>
            <w:r>
              <w:rPr>
                <w:rFonts w:cs="Arial"/>
              </w:rPr>
              <w:t>C</w:t>
            </w:r>
            <w:r w:rsidRPr="00140EB5">
              <w:rPr>
                <w:rFonts w:cs="Arial"/>
              </w:rPr>
              <w:t>ommenting, poor naming, indentation, etc.)</w:t>
            </w:r>
          </w:p>
        </w:tc>
        <w:tc>
          <w:tcPr>
            <w:tcW w:w="1080" w:type="dxa"/>
          </w:tcPr>
          <w:p w14:paraId="0947A32C" w14:textId="77777777" w:rsidR="00507161" w:rsidRDefault="00140EB5" w:rsidP="00B140EF">
            <w:pPr>
              <w:jc w:val="center"/>
            </w:pPr>
            <w:r>
              <w:t xml:space="preserve">Up to </w:t>
            </w:r>
            <w:r w:rsidR="00E9139B">
              <w:br/>
            </w:r>
            <w:r w:rsidR="00A134C3">
              <w:t>-20</w:t>
            </w:r>
          </w:p>
        </w:tc>
        <w:tc>
          <w:tcPr>
            <w:tcW w:w="1098" w:type="dxa"/>
          </w:tcPr>
          <w:p w14:paraId="1B0465AD" w14:textId="77777777" w:rsidR="00507161" w:rsidRDefault="00507161" w:rsidP="00140EB5">
            <w:pPr>
              <w:jc w:val="center"/>
            </w:pPr>
          </w:p>
          <w:p w14:paraId="1C4B8024" w14:textId="2B208C45" w:rsidR="00CE5AB5" w:rsidRDefault="00CE5AB5" w:rsidP="00140EB5">
            <w:pPr>
              <w:jc w:val="center"/>
            </w:pPr>
          </w:p>
        </w:tc>
      </w:tr>
      <w:tr w:rsidR="00507161" w14:paraId="037E5A79" w14:textId="77777777" w:rsidTr="00140EB5">
        <w:tc>
          <w:tcPr>
            <w:tcW w:w="7398" w:type="dxa"/>
          </w:tcPr>
          <w:p w14:paraId="15F246EA" w14:textId="77777777" w:rsidR="00507161" w:rsidRDefault="00507161" w:rsidP="00B140EF"/>
          <w:p w14:paraId="0A97419F" w14:textId="77777777" w:rsidR="00507161" w:rsidRDefault="00507161" w:rsidP="00B140EF">
            <w:r>
              <w:t>Total Grade:</w:t>
            </w:r>
          </w:p>
        </w:tc>
        <w:tc>
          <w:tcPr>
            <w:tcW w:w="1080" w:type="dxa"/>
          </w:tcPr>
          <w:p w14:paraId="67BD3698" w14:textId="77777777" w:rsidR="00507161" w:rsidRDefault="00507161" w:rsidP="00B140EF">
            <w:pPr>
              <w:jc w:val="center"/>
            </w:pPr>
          </w:p>
          <w:p w14:paraId="60E44A25" w14:textId="77777777" w:rsidR="00507161" w:rsidRDefault="00507161" w:rsidP="00B140EF">
            <w:pPr>
              <w:jc w:val="center"/>
            </w:pPr>
            <w:r>
              <w:t>100</w:t>
            </w:r>
          </w:p>
        </w:tc>
        <w:tc>
          <w:tcPr>
            <w:tcW w:w="1098" w:type="dxa"/>
          </w:tcPr>
          <w:p w14:paraId="7CE1F0EC" w14:textId="77777777" w:rsidR="00507161" w:rsidRDefault="00507161" w:rsidP="00140EB5">
            <w:pPr>
              <w:jc w:val="center"/>
            </w:pPr>
          </w:p>
          <w:p w14:paraId="30FD60FB" w14:textId="05734350" w:rsidR="005774E7" w:rsidRDefault="00B90974" w:rsidP="00140EB5">
            <w:pPr>
              <w:jc w:val="center"/>
            </w:pPr>
            <w:r>
              <w:t>100</w:t>
            </w:r>
          </w:p>
        </w:tc>
      </w:tr>
    </w:tbl>
    <w:p w14:paraId="21618CE8" w14:textId="77777777" w:rsidR="00507161" w:rsidRPr="009606E7" w:rsidRDefault="00507161" w:rsidP="00507161">
      <w:pPr>
        <w:pStyle w:val="Heading2"/>
      </w:pPr>
      <w:r>
        <w:t>Comments:</w:t>
      </w:r>
    </w:p>
    <w:p w14:paraId="5D2A3E36" w14:textId="54E03E47" w:rsidR="0013139A" w:rsidRDefault="005774E7" w:rsidP="00B90974">
      <w:pPr>
        <w:spacing w:after="0" w:line="240" w:lineRule="auto"/>
      </w:pPr>
      <w:r>
        <w:t xml:space="preserve">Hi </w:t>
      </w:r>
      <w:r w:rsidR="00B90974">
        <w:t>Kyle</w:t>
      </w:r>
      <w:r>
        <w:t>,</w:t>
      </w:r>
    </w:p>
    <w:p w14:paraId="39C215D7" w14:textId="427490A5" w:rsidR="00B90974" w:rsidRDefault="00B90974" w:rsidP="00B90974">
      <w:pPr>
        <w:spacing w:after="0" w:line="240" w:lineRule="auto"/>
      </w:pPr>
      <w:r>
        <w:tab/>
        <w:t xml:space="preserve">Well done!  Everything works great, and your commenting is particularly good. </w:t>
      </w:r>
      <w:r w:rsidR="00862030">
        <w:t xml:space="preserve"> Your extra feature is also done really well!  I had legitimate trouble completing some of the levels due to those pesky enemies.  Keep up the good work!</w:t>
      </w:r>
      <w:bookmarkStart w:id="0" w:name="_GoBack"/>
      <w:bookmarkEnd w:id="0"/>
    </w:p>
    <w:p w14:paraId="450C0268" w14:textId="0A3CC4A1" w:rsidR="000208B1" w:rsidRPr="009834BE" w:rsidRDefault="000208B1" w:rsidP="005774E7">
      <w:pPr>
        <w:spacing w:after="0" w:line="240" w:lineRule="auto"/>
      </w:pPr>
      <w:r>
        <w:t>~Jake</w:t>
      </w:r>
    </w:p>
    <w:sectPr w:rsidR="000208B1" w:rsidRPr="00983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2AA0F" w14:textId="77777777" w:rsidR="00636916" w:rsidRDefault="00636916" w:rsidP="00B23C2B">
      <w:pPr>
        <w:spacing w:after="0" w:line="240" w:lineRule="auto"/>
      </w:pPr>
      <w:r>
        <w:separator/>
      </w:r>
    </w:p>
  </w:endnote>
  <w:endnote w:type="continuationSeparator" w:id="0">
    <w:p w14:paraId="42A39469" w14:textId="77777777" w:rsidR="00636916" w:rsidRDefault="00636916" w:rsidP="00B23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D21C4" w14:textId="77777777" w:rsidR="00364CB4" w:rsidRDefault="00364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EF26E" w14:textId="77777777" w:rsidR="005B340D" w:rsidRDefault="00364CB4" w:rsidP="005B340D">
    <w:pPr>
      <w:pStyle w:val="Footer"/>
    </w:pPr>
    <w:r>
      <w:t>GDAPS2</w:t>
    </w:r>
    <w:r w:rsidR="005B340D">
      <w:tab/>
    </w:r>
    <w:r w:rsidR="005B340D">
      <w:tab/>
    </w:r>
    <w:r w:rsidR="005B340D">
      <w:fldChar w:fldCharType="begin"/>
    </w:r>
    <w:r w:rsidR="005B340D">
      <w:instrText xml:space="preserve"> PAGE   \* MERGEFORMAT </w:instrText>
    </w:r>
    <w:r w:rsidR="005B340D">
      <w:fldChar w:fldCharType="separate"/>
    </w:r>
    <w:r>
      <w:rPr>
        <w:noProof/>
      </w:rPr>
      <w:t>1</w:t>
    </w:r>
    <w:r w:rsidR="005B340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4D81" w14:textId="77777777" w:rsidR="00364CB4" w:rsidRDefault="00364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DA496" w14:textId="77777777" w:rsidR="00636916" w:rsidRDefault="00636916" w:rsidP="00B23C2B">
      <w:pPr>
        <w:spacing w:after="0" w:line="240" w:lineRule="auto"/>
      </w:pPr>
      <w:r>
        <w:separator/>
      </w:r>
    </w:p>
  </w:footnote>
  <w:footnote w:type="continuationSeparator" w:id="0">
    <w:p w14:paraId="04590431" w14:textId="77777777" w:rsidR="00636916" w:rsidRDefault="00636916" w:rsidP="00B23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6238E" w14:textId="77777777" w:rsidR="00364CB4" w:rsidRDefault="00364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806E6" w14:textId="77777777" w:rsidR="00364CB4" w:rsidRDefault="00364C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4B708" w14:textId="77777777" w:rsidR="00364CB4" w:rsidRDefault="00364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6EC8"/>
    <w:multiLevelType w:val="hybridMultilevel"/>
    <w:tmpl w:val="98DE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10C"/>
    <w:multiLevelType w:val="hybridMultilevel"/>
    <w:tmpl w:val="FE7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15125"/>
    <w:multiLevelType w:val="hybridMultilevel"/>
    <w:tmpl w:val="8200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852"/>
    <w:multiLevelType w:val="hybridMultilevel"/>
    <w:tmpl w:val="8DB8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517B3"/>
    <w:multiLevelType w:val="hybridMultilevel"/>
    <w:tmpl w:val="B3C63010"/>
    <w:lvl w:ilvl="0" w:tplc="CB18F8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252D1"/>
    <w:multiLevelType w:val="hybridMultilevel"/>
    <w:tmpl w:val="AD9A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C0B5E"/>
    <w:multiLevelType w:val="hybridMultilevel"/>
    <w:tmpl w:val="92F0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1A13"/>
    <w:multiLevelType w:val="hybridMultilevel"/>
    <w:tmpl w:val="EE22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13"/>
    <w:rsid w:val="0002048F"/>
    <w:rsid w:val="000208B1"/>
    <w:rsid w:val="00054C3B"/>
    <w:rsid w:val="000701CE"/>
    <w:rsid w:val="00086B01"/>
    <w:rsid w:val="0009087D"/>
    <w:rsid w:val="00097A43"/>
    <w:rsid w:val="000A436C"/>
    <w:rsid w:val="000A65DB"/>
    <w:rsid w:val="000A6B02"/>
    <w:rsid w:val="000B2EFF"/>
    <w:rsid w:val="000B6B34"/>
    <w:rsid w:val="000D77D3"/>
    <w:rsid w:val="000E31ED"/>
    <w:rsid w:val="000E3D6E"/>
    <w:rsid w:val="000E4EB1"/>
    <w:rsid w:val="00111218"/>
    <w:rsid w:val="001163AC"/>
    <w:rsid w:val="001217DA"/>
    <w:rsid w:val="0012251E"/>
    <w:rsid w:val="00122E5B"/>
    <w:rsid w:val="001262CF"/>
    <w:rsid w:val="0013139A"/>
    <w:rsid w:val="00140EB5"/>
    <w:rsid w:val="0015121A"/>
    <w:rsid w:val="00151A4C"/>
    <w:rsid w:val="00165443"/>
    <w:rsid w:val="001920E9"/>
    <w:rsid w:val="00192BF9"/>
    <w:rsid w:val="0019463A"/>
    <w:rsid w:val="001947A7"/>
    <w:rsid w:val="00195C1D"/>
    <w:rsid w:val="00197887"/>
    <w:rsid w:val="001B693C"/>
    <w:rsid w:val="001D65D9"/>
    <w:rsid w:val="001E2C28"/>
    <w:rsid w:val="001F7712"/>
    <w:rsid w:val="00202571"/>
    <w:rsid w:val="00207399"/>
    <w:rsid w:val="00207BE6"/>
    <w:rsid w:val="00213668"/>
    <w:rsid w:val="00215DCE"/>
    <w:rsid w:val="0021602D"/>
    <w:rsid w:val="00235F0D"/>
    <w:rsid w:val="00251337"/>
    <w:rsid w:val="0025447E"/>
    <w:rsid w:val="00256938"/>
    <w:rsid w:val="002775F3"/>
    <w:rsid w:val="00286D37"/>
    <w:rsid w:val="002949A0"/>
    <w:rsid w:val="002D06C5"/>
    <w:rsid w:val="002D0F55"/>
    <w:rsid w:val="003008A3"/>
    <w:rsid w:val="00310EC0"/>
    <w:rsid w:val="003332E3"/>
    <w:rsid w:val="00337950"/>
    <w:rsid w:val="00341AD4"/>
    <w:rsid w:val="00346ABB"/>
    <w:rsid w:val="003475CC"/>
    <w:rsid w:val="00352469"/>
    <w:rsid w:val="00364CB4"/>
    <w:rsid w:val="00365AB0"/>
    <w:rsid w:val="00380AEB"/>
    <w:rsid w:val="00383E2E"/>
    <w:rsid w:val="003A6795"/>
    <w:rsid w:val="003B54CC"/>
    <w:rsid w:val="003C26F7"/>
    <w:rsid w:val="003E313D"/>
    <w:rsid w:val="003F74D3"/>
    <w:rsid w:val="00403778"/>
    <w:rsid w:val="0040725F"/>
    <w:rsid w:val="004277B5"/>
    <w:rsid w:val="0043193F"/>
    <w:rsid w:val="00431DAF"/>
    <w:rsid w:val="00443C6D"/>
    <w:rsid w:val="0045302E"/>
    <w:rsid w:val="00481CFE"/>
    <w:rsid w:val="004A398D"/>
    <w:rsid w:val="004E26AF"/>
    <w:rsid w:val="004F2FE1"/>
    <w:rsid w:val="004F5F21"/>
    <w:rsid w:val="00503D0A"/>
    <w:rsid w:val="00504BB9"/>
    <w:rsid w:val="00507161"/>
    <w:rsid w:val="00516E43"/>
    <w:rsid w:val="00533F1A"/>
    <w:rsid w:val="00542877"/>
    <w:rsid w:val="00567A22"/>
    <w:rsid w:val="0057557B"/>
    <w:rsid w:val="005774E7"/>
    <w:rsid w:val="00597B33"/>
    <w:rsid w:val="005A618C"/>
    <w:rsid w:val="005A704B"/>
    <w:rsid w:val="005B340D"/>
    <w:rsid w:val="005D2AC9"/>
    <w:rsid w:val="005D79D3"/>
    <w:rsid w:val="005E2D3B"/>
    <w:rsid w:val="005E682B"/>
    <w:rsid w:val="005E7EF2"/>
    <w:rsid w:val="00636916"/>
    <w:rsid w:val="00660D8C"/>
    <w:rsid w:val="00665943"/>
    <w:rsid w:val="006715F5"/>
    <w:rsid w:val="00684F9C"/>
    <w:rsid w:val="00685708"/>
    <w:rsid w:val="006B17A8"/>
    <w:rsid w:val="006B1F77"/>
    <w:rsid w:val="006D35CF"/>
    <w:rsid w:val="006D7666"/>
    <w:rsid w:val="006E7E58"/>
    <w:rsid w:val="0070008D"/>
    <w:rsid w:val="00721AC3"/>
    <w:rsid w:val="007401B0"/>
    <w:rsid w:val="007407BE"/>
    <w:rsid w:val="007443B9"/>
    <w:rsid w:val="00744ED1"/>
    <w:rsid w:val="00745D67"/>
    <w:rsid w:val="0076555B"/>
    <w:rsid w:val="00776FE5"/>
    <w:rsid w:val="00782C93"/>
    <w:rsid w:val="007921B5"/>
    <w:rsid w:val="00797B21"/>
    <w:rsid w:val="007A284F"/>
    <w:rsid w:val="007A2FF4"/>
    <w:rsid w:val="007E3505"/>
    <w:rsid w:val="00802E0E"/>
    <w:rsid w:val="00822204"/>
    <w:rsid w:val="00847C13"/>
    <w:rsid w:val="00862030"/>
    <w:rsid w:val="00873474"/>
    <w:rsid w:val="00874554"/>
    <w:rsid w:val="0088187B"/>
    <w:rsid w:val="00890C3F"/>
    <w:rsid w:val="00892075"/>
    <w:rsid w:val="00897187"/>
    <w:rsid w:val="008A4BBA"/>
    <w:rsid w:val="008A7996"/>
    <w:rsid w:val="008C60B4"/>
    <w:rsid w:val="008E24AD"/>
    <w:rsid w:val="008F287B"/>
    <w:rsid w:val="008F58C1"/>
    <w:rsid w:val="0091746C"/>
    <w:rsid w:val="009230C7"/>
    <w:rsid w:val="00927F7B"/>
    <w:rsid w:val="00941CDE"/>
    <w:rsid w:val="00957D45"/>
    <w:rsid w:val="00960088"/>
    <w:rsid w:val="00964969"/>
    <w:rsid w:val="00965F9C"/>
    <w:rsid w:val="0096674A"/>
    <w:rsid w:val="009834BE"/>
    <w:rsid w:val="009A250B"/>
    <w:rsid w:val="009A2F08"/>
    <w:rsid w:val="009B1AE2"/>
    <w:rsid w:val="009C07A1"/>
    <w:rsid w:val="009C5593"/>
    <w:rsid w:val="009E78B6"/>
    <w:rsid w:val="009F4947"/>
    <w:rsid w:val="00A134C3"/>
    <w:rsid w:val="00A25D7B"/>
    <w:rsid w:val="00A30FF6"/>
    <w:rsid w:val="00A52805"/>
    <w:rsid w:val="00A744A0"/>
    <w:rsid w:val="00A7732D"/>
    <w:rsid w:val="00A80472"/>
    <w:rsid w:val="00A822C7"/>
    <w:rsid w:val="00A85640"/>
    <w:rsid w:val="00A92DBC"/>
    <w:rsid w:val="00AA3AA3"/>
    <w:rsid w:val="00AC23DF"/>
    <w:rsid w:val="00AD2305"/>
    <w:rsid w:val="00AD6ECA"/>
    <w:rsid w:val="00AF00D4"/>
    <w:rsid w:val="00AF684A"/>
    <w:rsid w:val="00B14112"/>
    <w:rsid w:val="00B15DB9"/>
    <w:rsid w:val="00B161C3"/>
    <w:rsid w:val="00B23C2B"/>
    <w:rsid w:val="00B434B3"/>
    <w:rsid w:val="00B46B66"/>
    <w:rsid w:val="00B529ED"/>
    <w:rsid w:val="00B72D1B"/>
    <w:rsid w:val="00B74BA6"/>
    <w:rsid w:val="00B90974"/>
    <w:rsid w:val="00BA41FA"/>
    <w:rsid w:val="00BB6318"/>
    <w:rsid w:val="00BC4B85"/>
    <w:rsid w:val="00BC6451"/>
    <w:rsid w:val="00BD1669"/>
    <w:rsid w:val="00BD4FD3"/>
    <w:rsid w:val="00BF593F"/>
    <w:rsid w:val="00C077C4"/>
    <w:rsid w:val="00C3460D"/>
    <w:rsid w:val="00C34925"/>
    <w:rsid w:val="00C35047"/>
    <w:rsid w:val="00C35E0B"/>
    <w:rsid w:val="00C441F7"/>
    <w:rsid w:val="00C50575"/>
    <w:rsid w:val="00C578DE"/>
    <w:rsid w:val="00C66C3B"/>
    <w:rsid w:val="00C73EAD"/>
    <w:rsid w:val="00C77418"/>
    <w:rsid w:val="00C934C6"/>
    <w:rsid w:val="00C9442E"/>
    <w:rsid w:val="00CB1B75"/>
    <w:rsid w:val="00CB38CD"/>
    <w:rsid w:val="00CE5AB5"/>
    <w:rsid w:val="00CF69D7"/>
    <w:rsid w:val="00D1040B"/>
    <w:rsid w:val="00D1441D"/>
    <w:rsid w:val="00D444CB"/>
    <w:rsid w:val="00D5070E"/>
    <w:rsid w:val="00D63BA2"/>
    <w:rsid w:val="00D6716C"/>
    <w:rsid w:val="00DB159E"/>
    <w:rsid w:val="00DB4687"/>
    <w:rsid w:val="00DB4DFA"/>
    <w:rsid w:val="00DC2013"/>
    <w:rsid w:val="00DD0F4B"/>
    <w:rsid w:val="00DE30AA"/>
    <w:rsid w:val="00DF0539"/>
    <w:rsid w:val="00E029BE"/>
    <w:rsid w:val="00E0366B"/>
    <w:rsid w:val="00E06281"/>
    <w:rsid w:val="00E4171A"/>
    <w:rsid w:val="00E46044"/>
    <w:rsid w:val="00E505D1"/>
    <w:rsid w:val="00E90CAD"/>
    <w:rsid w:val="00E9139B"/>
    <w:rsid w:val="00EA164E"/>
    <w:rsid w:val="00EB37DA"/>
    <w:rsid w:val="00EB634F"/>
    <w:rsid w:val="00EC0065"/>
    <w:rsid w:val="00EC11BC"/>
    <w:rsid w:val="00EC5117"/>
    <w:rsid w:val="00EE30FE"/>
    <w:rsid w:val="00F21877"/>
    <w:rsid w:val="00F260C2"/>
    <w:rsid w:val="00F32190"/>
    <w:rsid w:val="00F37F3D"/>
    <w:rsid w:val="00F41B63"/>
    <w:rsid w:val="00F448C7"/>
    <w:rsid w:val="00F459C1"/>
    <w:rsid w:val="00F5425C"/>
    <w:rsid w:val="00F57B5E"/>
    <w:rsid w:val="00FA1417"/>
    <w:rsid w:val="00FA1623"/>
    <w:rsid w:val="00FB3DD5"/>
    <w:rsid w:val="00FB6C60"/>
    <w:rsid w:val="00FC3CC9"/>
    <w:rsid w:val="00FD1173"/>
    <w:rsid w:val="00F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FFB25"/>
  <w15:docId w15:val="{49A8FAE4-2830-44DC-BEE4-481D3179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4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A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655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C2B"/>
  </w:style>
  <w:style w:type="paragraph" w:styleId="Footer">
    <w:name w:val="footer"/>
    <w:basedOn w:val="Normal"/>
    <w:link w:val="FooterChar"/>
    <w:uiPriority w:val="99"/>
    <w:unhideWhenUsed/>
    <w:rsid w:val="00B2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C2B"/>
  </w:style>
  <w:style w:type="table" w:styleId="TableGrid">
    <w:name w:val="Table Grid"/>
    <w:basedOn w:val="TableNormal"/>
    <w:uiPriority w:val="59"/>
    <w:rsid w:val="00983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D6F315A8</Template>
  <TotalTime>10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Jonathan Sands (RIT Student)</cp:lastModifiedBy>
  <cp:revision>3</cp:revision>
  <dcterms:created xsi:type="dcterms:W3CDTF">2020-02-12T13:20:00Z</dcterms:created>
  <dcterms:modified xsi:type="dcterms:W3CDTF">2020-02-12T13:30:00Z</dcterms:modified>
</cp:coreProperties>
</file>