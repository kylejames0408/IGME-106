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BB54" w14:textId="5A0EA588" w:rsidR="002C7A48" w:rsidRDefault="00F43A2A" w:rsidP="002C7A48">
      <w:pPr>
        <w:pStyle w:val="Title"/>
      </w:pPr>
      <w:r>
        <w:t>Homework 1</w:t>
      </w:r>
      <w:r w:rsidR="002C7A48">
        <w:t xml:space="preserve"> Grade Sheet</w:t>
      </w:r>
    </w:p>
    <w:p w14:paraId="13C451CC" w14:textId="5E88A18B" w:rsidR="002C7A48" w:rsidRDefault="002C7A48" w:rsidP="002C7A48">
      <w:r>
        <w:t xml:space="preserve">Name: </w:t>
      </w:r>
      <w:r w:rsidR="005402D8">
        <w:t xml:space="preserve"> </w:t>
      </w:r>
      <w:r w:rsidR="001735B8">
        <w:rPr>
          <w:sz w:val="28"/>
          <w:szCs w:val="28"/>
          <w:u w:val="single"/>
        </w:rPr>
        <w:t>Kyle James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7"/>
        <w:gridCol w:w="1058"/>
        <w:gridCol w:w="915"/>
      </w:tblGrid>
      <w:tr w:rsidR="002C7A48" w:rsidRPr="009606E7" w14:paraId="372B7F34" w14:textId="77777777" w:rsidTr="001F3594">
        <w:tc>
          <w:tcPr>
            <w:tcW w:w="7578" w:type="dxa"/>
          </w:tcPr>
          <w:p w14:paraId="6D82AF23" w14:textId="77777777" w:rsidR="002C7A48" w:rsidRPr="009606E7" w:rsidRDefault="002C7A48" w:rsidP="001F3594">
            <w:pPr>
              <w:rPr>
                <w:b/>
              </w:rPr>
            </w:pPr>
            <w:r w:rsidRPr="009606E7">
              <w:rPr>
                <w:b/>
              </w:rPr>
              <w:t>Criteria</w:t>
            </w:r>
          </w:p>
        </w:tc>
        <w:tc>
          <w:tcPr>
            <w:tcW w:w="1080" w:type="dxa"/>
          </w:tcPr>
          <w:p w14:paraId="4985BC1D" w14:textId="77777777" w:rsidR="002C7A48" w:rsidRPr="009606E7" w:rsidRDefault="002C7A48" w:rsidP="001F3594">
            <w:pPr>
              <w:jc w:val="center"/>
              <w:rPr>
                <w:b/>
              </w:rPr>
            </w:pPr>
            <w:r w:rsidRPr="009606E7">
              <w:rPr>
                <w:b/>
              </w:rPr>
              <w:t>Max Pts</w:t>
            </w:r>
          </w:p>
        </w:tc>
        <w:tc>
          <w:tcPr>
            <w:tcW w:w="918" w:type="dxa"/>
          </w:tcPr>
          <w:p w14:paraId="2A8E7BAE" w14:textId="77777777" w:rsidR="002C7A48" w:rsidRPr="009606E7" w:rsidRDefault="002C7A48" w:rsidP="001F3594">
            <w:pPr>
              <w:rPr>
                <w:b/>
              </w:rPr>
            </w:pPr>
            <w:r w:rsidRPr="009606E7">
              <w:rPr>
                <w:b/>
              </w:rPr>
              <w:t>Earned Pts</w:t>
            </w:r>
          </w:p>
        </w:tc>
      </w:tr>
      <w:tr w:rsidR="002C7A48" w14:paraId="50DA1BA2" w14:textId="77777777" w:rsidTr="001F3594">
        <w:tc>
          <w:tcPr>
            <w:tcW w:w="7578" w:type="dxa"/>
          </w:tcPr>
          <w:p w14:paraId="1ABBC230" w14:textId="71109ECE" w:rsidR="002C7A48" w:rsidRDefault="002C7A48" w:rsidP="001F359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</w:t>
            </w:r>
            <w:r w:rsidR="00DD22B6">
              <w:t>Linked</w:t>
            </w:r>
            <w:r>
              <w:t>Node</w:t>
            </w:r>
            <w:proofErr w:type="spellEnd"/>
            <w:r>
              <w:t xml:space="preserve"> Class set up correctly</w:t>
            </w:r>
          </w:p>
          <w:p w14:paraId="30156C2D" w14:textId="77777777" w:rsidR="002C7A48" w:rsidRDefault="002C7A48" w:rsidP="001F359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CustomLinkedList</w:t>
            </w:r>
            <w:proofErr w:type="spellEnd"/>
            <w:r>
              <w:t xml:space="preserve"> Class:</w:t>
            </w:r>
          </w:p>
          <w:p w14:paraId="40E3D1CA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Fields for head, tail, count (and count property)</w:t>
            </w:r>
          </w:p>
          <w:p w14:paraId="7EF40B3F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Add(String data):</w:t>
            </w:r>
          </w:p>
          <w:p w14:paraId="73605A0F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Adds a Node to end of list</w:t>
            </w:r>
          </w:p>
          <w:p w14:paraId="526BDA20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Sets head, tail, count correctly</w:t>
            </w:r>
          </w:p>
          <w:p w14:paraId="0E9BCE07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Insert(String data, int index):</w:t>
            </w:r>
          </w:p>
          <w:p w14:paraId="0A3B9233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Throws exception if index is invalid</w:t>
            </w:r>
          </w:p>
          <w:p w14:paraId="2A647616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add nodes to the beginning of the list</w:t>
            </w:r>
          </w:p>
          <w:p w14:paraId="6B12EF60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add nodes to the end of the list</w:t>
            </w:r>
          </w:p>
          <w:p w14:paraId="5076175B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add nodes anywhere else in the list</w:t>
            </w:r>
          </w:p>
          <w:p w14:paraId="5D6AE409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Sets head, tail, count correctly</w:t>
            </w:r>
          </w:p>
          <w:p w14:paraId="68BB0F46" w14:textId="3C0012EA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Remove</w:t>
            </w:r>
            <w:r w:rsidR="009204D1">
              <w:t>At</w:t>
            </w:r>
            <w:proofErr w:type="spellEnd"/>
            <w:r>
              <w:t>(int index):</w:t>
            </w:r>
          </w:p>
          <w:p w14:paraId="6B45E0BF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Throws exception if index is invalid</w:t>
            </w:r>
          </w:p>
          <w:p w14:paraId="72CBE3F0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remove a node from the head of the list</w:t>
            </w:r>
          </w:p>
          <w:p w14:paraId="12F46567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remove a node from the end of the list</w:t>
            </w:r>
          </w:p>
          <w:p w14:paraId="44E2D398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Can correctly remove a node from anywhere else</w:t>
            </w:r>
          </w:p>
          <w:p w14:paraId="4CDC4A61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Sets head, tail, count correctly</w:t>
            </w:r>
          </w:p>
          <w:p w14:paraId="3A1E551D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Correctly returns the “removed” data</w:t>
            </w:r>
          </w:p>
          <w:p w14:paraId="38B40643" w14:textId="3F6201E6" w:rsidR="002C7A48" w:rsidRDefault="00916696" w:rsidP="001F3594">
            <w:pPr>
              <w:pStyle w:val="ListParagraph"/>
              <w:numPr>
                <w:ilvl w:val="1"/>
                <w:numId w:val="1"/>
              </w:numPr>
            </w:pPr>
            <w:r>
              <w:t>Indexer property</w:t>
            </w:r>
          </w:p>
          <w:p w14:paraId="6D61122D" w14:textId="7777777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>Throws exception if index is invalid</w:t>
            </w:r>
          </w:p>
          <w:p w14:paraId="40034062" w14:textId="02033B87" w:rsidR="002C7A48" w:rsidRDefault="002C7A48" w:rsidP="001F3594">
            <w:pPr>
              <w:pStyle w:val="ListParagraph"/>
              <w:numPr>
                <w:ilvl w:val="2"/>
                <w:numId w:val="1"/>
              </w:numPr>
            </w:pPr>
            <w:r>
              <w:t xml:space="preserve">Correctly </w:t>
            </w:r>
            <w:r w:rsidR="00916696">
              <w:t>sets and gets</w:t>
            </w:r>
            <w:r w:rsidR="00A67BC2">
              <w:t xml:space="preserve"> </w:t>
            </w:r>
            <w:r>
              <w:t>data</w:t>
            </w:r>
          </w:p>
          <w:p w14:paraId="57C9C924" w14:textId="4E230A4F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PrintReverse</w:t>
            </w:r>
            <w:proofErr w:type="spellEnd"/>
            <w:r>
              <w:t>(): Correctly prints data in reverse order</w:t>
            </w:r>
          </w:p>
          <w:p w14:paraId="7336463D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Clear(): Clears the list properly</w:t>
            </w:r>
          </w:p>
          <w:p w14:paraId="04317C0A" w14:textId="77777777" w:rsidR="002C7A48" w:rsidRDefault="002C7A48" w:rsidP="001F3594">
            <w:pPr>
              <w:pStyle w:val="ListParagraph"/>
              <w:numPr>
                <w:ilvl w:val="0"/>
                <w:numId w:val="1"/>
              </w:numPr>
            </w:pPr>
            <w:r>
              <w:t>Test Class:</w:t>
            </w:r>
          </w:p>
          <w:p w14:paraId="79703211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Loops until the user quits</w:t>
            </w:r>
          </w:p>
          <w:p w14:paraId="603DBD58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Handles all commands correctly</w:t>
            </w:r>
          </w:p>
          <w:p w14:paraId="3B95CCE2" w14:textId="77777777" w:rsidR="002C7A48" w:rsidRDefault="002C7A48" w:rsidP="001F3594">
            <w:pPr>
              <w:pStyle w:val="ListParagraph"/>
              <w:numPr>
                <w:ilvl w:val="1"/>
                <w:numId w:val="1"/>
              </w:numPr>
            </w:pPr>
            <w:r>
              <w:t>Non-command input is added to the list</w:t>
            </w:r>
          </w:p>
        </w:tc>
        <w:tc>
          <w:tcPr>
            <w:tcW w:w="1080" w:type="dxa"/>
          </w:tcPr>
          <w:p w14:paraId="7CE1D3DD" w14:textId="77777777" w:rsidR="002C7A48" w:rsidRDefault="002C7A48" w:rsidP="001F3594">
            <w:pPr>
              <w:jc w:val="center"/>
            </w:pPr>
            <w:r>
              <w:t>5</w:t>
            </w:r>
          </w:p>
          <w:p w14:paraId="7E89B659" w14:textId="77777777" w:rsidR="002C7A48" w:rsidRDefault="002C7A48" w:rsidP="001F3594">
            <w:pPr>
              <w:jc w:val="center"/>
            </w:pPr>
          </w:p>
          <w:p w14:paraId="04257849" w14:textId="77777777" w:rsidR="002C7A48" w:rsidRDefault="002C7A48" w:rsidP="001F3594">
            <w:pPr>
              <w:jc w:val="center"/>
            </w:pPr>
            <w:r>
              <w:t>5</w:t>
            </w:r>
          </w:p>
          <w:p w14:paraId="2C84370D" w14:textId="77777777" w:rsidR="002C7A48" w:rsidRDefault="002C7A48" w:rsidP="001F3594">
            <w:pPr>
              <w:jc w:val="center"/>
            </w:pPr>
          </w:p>
          <w:p w14:paraId="6740BFD8" w14:textId="77777777" w:rsidR="002C7A48" w:rsidRDefault="002C7A48" w:rsidP="001F3594">
            <w:pPr>
              <w:jc w:val="center"/>
            </w:pPr>
            <w:r>
              <w:t>5</w:t>
            </w:r>
          </w:p>
          <w:p w14:paraId="3A0C9E4E" w14:textId="77777777" w:rsidR="002C7A48" w:rsidRDefault="002C7A48" w:rsidP="001F3594">
            <w:pPr>
              <w:jc w:val="center"/>
            </w:pPr>
            <w:r>
              <w:t>5</w:t>
            </w:r>
          </w:p>
          <w:p w14:paraId="1121F234" w14:textId="77777777" w:rsidR="002C7A48" w:rsidRDefault="002C7A48" w:rsidP="001F3594">
            <w:pPr>
              <w:jc w:val="center"/>
            </w:pPr>
          </w:p>
          <w:p w14:paraId="5E555C87" w14:textId="77777777" w:rsidR="002C7A48" w:rsidRDefault="002C7A48" w:rsidP="001F3594">
            <w:pPr>
              <w:jc w:val="center"/>
            </w:pPr>
            <w:r>
              <w:t>2</w:t>
            </w:r>
          </w:p>
          <w:p w14:paraId="0BCB8442" w14:textId="77777777" w:rsidR="002C7A48" w:rsidRDefault="002C7A48" w:rsidP="001F3594">
            <w:pPr>
              <w:jc w:val="center"/>
            </w:pPr>
            <w:r>
              <w:t>5</w:t>
            </w:r>
          </w:p>
          <w:p w14:paraId="199D89F5" w14:textId="77777777" w:rsidR="002C7A48" w:rsidRDefault="002C7A48" w:rsidP="001F3594">
            <w:pPr>
              <w:jc w:val="center"/>
            </w:pPr>
            <w:r>
              <w:t>5</w:t>
            </w:r>
          </w:p>
          <w:p w14:paraId="4BC23566" w14:textId="77777777" w:rsidR="002C7A48" w:rsidRDefault="002C7A48" w:rsidP="001F3594">
            <w:pPr>
              <w:jc w:val="center"/>
            </w:pPr>
            <w:r>
              <w:t>6</w:t>
            </w:r>
          </w:p>
          <w:p w14:paraId="74876923" w14:textId="77777777" w:rsidR="002C7A48" w:rsidRDefault="002C7A48" w:rsidP="001F3594">
            <w:pPr>
              <w:jc w:val="center"/>
            </w:pPr>
            <w:r>
              <w:t>5</w:t>
            </w:r>
          </w:p>
          <w:p w14:paraId="09D950D0" w14:textId="77777777" w:rsidR="002C7A48" w:rsidRDefault="002C7A48" w:rsidP="001F3594">
            <w:pPr>
              <w:jc w:val="center"/>
            </w:pPr>
          </w:p>
          <w:p w14:paraId="70FE0105" w14:textId="77777777" w:rsidR="002C7A48" w:rsidRDefault="002C7A48" w:rsidP="001F3594">
            <w:pPr>
              <w:jc w:val="center"/>
            </w:pPr>
            <w:r>
              <w:t>2</w:t>
            </w:r>
          </w:p>
          <w:p w14:paraId="5B7A0544" w14:textId="77777777" w:rsidR="002C7A48" w:rsidRDefault="002C7A48" w:rsidP="001F3594">
            <w:pPr>
              <w:jc w:val="center"/>
            </w:pPr>
            <w:r>
              <w:t>5</w:t>
            </w:r>
          </w:p>
          <w:p w14:paraId="7328E3A2" w14:textId="77777777" w:rsidR="002C7A48" w:rsidRDefault="002C7A48" w:rsidP="001F3594">
            <w:pPr>
              <w:jc w:val="center"/>
            </w:pPr>
            <w:r>
              <w:t>5</w:t>
            </w:r>
          </w:p>
          <w:p w14:paraId="02B1A734" w14:textId="77777777" w:rsidR="002C7A48" w:rsidRDefault="002C7A48" w:rsidP="001F3594">
            <w:pPr>
              <w:jc w:val="center"/>
            </w:pPr>
            <w:r>
              <w:t>6</w:t>
            </w:r>
          </w:p>
          <w:p w14:paraId="74683859" w14:textId="77777777" w:rsidR="002C7A48" w:rsidRDefault="002C7A48" w:rsidP="001F3594">
            <w:pPr>
              <w:jc w:val="center"/>
            </w:pPr>
            <w:r>
              <w:t>5</w:t>
            </w:r>
          </w:p>
          <w:p w14:paraId="5D46B2F5" w14:textId="77777777" w:rsidR="002C7A48" w:rsidRDefault="002C7A48" w:rsidP="001F3594">
            <w:pPr>
              <w:jc w:val="center"/>
            </w:pPr>
            <w:r>
              <w:t>5</w:t>
            </w:r>
          </w:p>
          <w:p w14:paraId="7C4C3EE3" w14:textId="77777777" w:rsidR="002C7A48" w:rsidRDefault="002C7A48" w:rsidP="001F3594">
            <w:pPr>
              <w:jc w:val="center"/>
            </w:pPr>
          </w:p>
          <w:p w14:paraId="14157B29" w14:textId="77777777" w:rsidR="002C7A48" w:rsidRDefault="002C7A48" w:rsidP="001F3594">
            <w:pPr>
              <w:jc w:val="center"/>
            </w:pPr>
            <w:r>
              <w:t>2</w:t>
            </w:r>
          </w:p>
          <w:p w14:paraId="17228E91" w14:textId="77777777" w:rsidR="002C7A48" w:rsidRDefault="002C7A48" w:rsidP="001F3594">
            <w:pPr>
              <w:jc w:val="center"/>
            </w:pPr>
            <w:r>
              <w:t>5</w:t>
            </w:r>
          </w:p>
          <w:p w14:paraId="23C40CC5" w14:textId="77777777" w:rsidR="002C7A48" w:rsidRDefault="002C7A48" w:rsidP="001F3594">
            <w:pPr>
              <w:jc w:val="center"/>
            </w:pPr>
            <w:r>
              <w:t>4</w:t>
            </w:r>
          </w:p>
          <w:p w14:paraId="332AAEF8" w14:textId="77777777" w:rsidR="002C7A48" w:rsidRDefault="002C7A48" w:rsidP="001F3594">
            <w:pPr>
              <w:jc w:val="center"/>
            </w:pPr>
            <w:r>
              <w:t>3</w:t>
            </w:r>
          </w:p>
          <w:p w14:paraId="07872BED" w14:textId="77777777" w:rsidR="002C7A48" w:rsidRDefault="002C7A48" w:rsidP="001F3594">
            <w:pPr>
              <w:jc w:val="center"/>
            </w:pPr>
          </w:p>
          <w:p w14:paraId="67ACCFAE" w14:textId="36BDC2A2" w:rsidR="002C7A48" w:rsidRDefault="00114825" w:rsidP="001F3594">
            <w:pPr>
              <w:jc w:val="center"/>
            </w:pPr>
            <w:r>
              <w:t>4</w:t>
            </w:r>
          </w:p>
          <w:p w14:paraId="6BA822F8" w14:textId="26CC60D5" w:rsidR="002C7A48" w:rsidRDefault="00114825" w:rsidP="001F3594">
            <w:pPr>
              <w:jc w:val="center"/>
            </w:pPr>
            <w:r>
              <w:t>7</w:t>
            </w:r>
          </w:p>
          <w:p w14:paraId="2C527F5A" w14:textId="17DFF32D" w:rsidR="002C7A48" w:rsidRDefault="00114825" w:rsidP="001F3594">
            <w:pPr>
              <w:jc w:val="center"/>
            </w:pPr>
            <w:r>
              <w:t>4</w:t>
            </w:r>
          </w:p>
        </w:tc>
        <w:tc>
          <w:tcPr>
            <w:tcW w:w="918" w:type="dxa"/>
          </w:tcPr>
          <w:p w14:paraId="461F4073" w14:textId="31C5DE59" w:rsidR="002C7A48" w:rsidRDefault="00844255" w:rsidP="00844255">
            <w:pPr>
              <w:jc w:val="center"/>
            </w:pPr>
            <w:r>
              <w:t>5</w:t>
            </w:r>
          </w:p>
          <w:p w14:paraId="4BAECEF1" w14:textId="77777777" w:rsidR="00844255" w:rsidRDefault="00844255" w:rsidP="00844255">
            <w:pPr>
              <w:jc w:val="center"/>
            </w:pPr>
          </w:p>
          <w:p w14:paraId="6EDC505E" w14:textId="0EEFD281" w:rsidR="00844255" w:rsidRDefault="00844255" w:rsidP="00844255">
            <w:pPr>
              <w:jc w:val="center"/>
            </w:pPr>
            <w:r>
              <w:t>5</w:t>
            </w:r>
          </w:p>
          <w:p w14:paraId="56973209" w14:textId="77777777" w:rsidR="00844255" w:rsidRDefault="00844255" w:rsidP="00844255">
            <w:pPr>
              <w:jc w:val="center"/>
            </w:pPr>
          </w:p>
          <w:p w14:paraId="78B04735" w14:textId="7CFCE58B" w:rsidR="00844255" w:rsidRDefault="00244F96" w:rsidP="00844255">
            <w:pPr>
              <w:jc w:val="center"/>
            </w:pPr>
            <w:r>
              <w:t>5</w:t>
            </w:r>
          </w:p>
          <w:p w14:paraId="6BC323B0" w14:textId="7B4585D5" w:rsidR="00844255" w:rsidRDefault="007E609C" w:rsidP="00844255">
            <w:pPr>
              <w:jc w:val="center"/>
            </w:pPr>
            <w:r>
              <w:t>5</w:t>
            </w:r>
          </w:p>
          <w:p w14:paraId="1A0F78DE" w14:textId="77777777" w:rsidR="00844255" w:rsidRDefault="00844255" w:rsidP="00844255">
            <w:pPr>
              <w:jc w:val="center"/>
            </w:pPr>
          </w:p>
          <w:p w14:paraId="36B99427" w14:textId="7C038336" w:rsidR="00844255" w:rsidRDefault="00E72E3C" w:rsidP="00844255">
            <w:pPr>
              <w:jc w:val="center"/>
            </w:pPr>
            <w:r>
              <w:t>2</w:t>
            </w:r>
          </w:p>
          <w:p w14:paraId="1B68717B" w14:textId="452BAAB7" w:rsidR="00844255" w:rsidRDefault="00844255" w:rsidP="00844255">
            <w:pPr>
              <w:jc w:val="center"/>
            </w:pPr>
            <w:r>
              <w:t>5</w:t>
            </w:r>
          </w:p>
          <w:p w14:paraId="06B90898" w14:textId="457C4E43" w:rsidR="00844255" w:rsidRDefault="00E72E3C" w:rsidP="00844255">
            <w:pPr>
              <w:jc w:val="center"/>
            </w:pPr>
            <w:r>
              <w:t>5</w:t>
            </w:r>
          </w:p>
          <w:p w14:paraId="1303131C" w14:textId="12A22CFE" w:rsidR="00844255" w:rsidRDefault="008728AE" w:rsidP="00844255">
            <w:pPr>
              <w:jc w:val="center"/>
            </w:pPr>
            <w:r>
              <w:t>6</w:t>
            </w:r>
          </w:p>
          <w:p w14:paraId="53025F1A" w14:textId="3177939B" w:rsidR="00844255" w:rsidRDefault="00844255" w:rsidP="00844255">
            <w:pPr>
              <w:jc w:val="center"/>
            </w:pPr>
            <w:r>
              <w:t>5</w:t>
            </w:r>
          </w:p>
          <w:p w14:paraId="3E2FD208" w14:textId="77777777" w:rsidR="00844255" w:rsidRDefault="00844255" w:rsidP="00844255">
            <w:pPr>
              <w:jc w:val="center"/>
            </w:pPr>
          </w:p>
          <w:p w14:paraId="5473B120" w14:textId="43AB7E8E" w:rsidR="00844255" w:rsidRDefault="000F139A" w:rsidP="00844255">
            <w:pPr>
              <w:jc w:val="center"/>
            </w:pPr>
            <w:r>
              <w:t>2</w:t>
            </w:r>
          </w:p>
          <w:p w14:paraId="5A992216" w14:textId="6F748647" w:rsidR="00844255" w:rsidRDefault="007C3298" w:rsidP="00844255">
            <w:pPr>
              <w:jc w:val="center"/>
            </w:pPr>
            <w:r>
              <w:t>5</w:t>
            </w:r>
          </w:p>
          <w:p w14:paraId="64735953" w14:textId="0379DB69" w:rsidR="00844255" w:rsidRDefault="001F36C6" w:rsidP="00844255">
            <w:pPr>
              <w:jc w:val="center"/>
            </w:pPr>
            <w:r>
              <w:t>5</w:t>
            </w:r>
          </w:p>
          <w:p w14:paraId="24CE6D4E" w14:textId="5923BCD6" w:rsidR="00844255" w:rsidRDefault="00C00EC2" w:rsidP="00844255">
            <w:pPr>
              <w:jc w:val="center"/>
            </w:pPr>
            <w:r>
              <w:t>2</w:t>
            </w:r>
          </w:p>
          <w:p w14:paraId="36375055" w14:textId="452072C0" w:rsidR="00844255" w:rsidRDefault="00844255" w:rsidP="00844255">
            <w:pPr>
              <w:jc w:val="center"/>
            </w:pPr>
            <w:r>
              <w:t>5</w:t>
            </w:r>
          </w:p>
          <w:p w14:paraId="559D84E1" w14:textId="08DF05D9" w:rsidR="00844255" w:rsidRDefault="00844255" w:rsidP="00844255">
            <w:pPr>
              <w:jc w:val="center"/>
            </w:pPr>
            <w:r>
              <w:t>5</w:t>
            </w:r>
          </w:p>
          <w:p w14:paraId="6518D767" w14:textId="77777777" w:rsidR="00844255" w:rsidRDefault="00844255" w:rsidP="00844255">
            <w:pPr>
              <w:jc w:val="center"/>
            </w:pPr>
          </w:p>
          <w:p w14:paraId="49EA4D11" w14:textId="216B4DFF" w:rsidR="00844255" w:rsidRDefault="00844255" w:rsidP="00844255">
            <w:pPr>
              <w:jc w:val="center"/>
            </w:pPr>
            <w:r>
              <w:t>2</w:t>
            </w:r>
          </w:p>
          <w:p w14:paraId="3105FDB4" w14:textId="1251D2FF" w:rsidR="00844255" w:rsidRDefault="0048712B" w:rsidP="00844255">
            <w:pPr>
              <w:jc w:val="center"/>
            </w:pPr>
            <w:r>
              <w:t>5</w:t>
            </w:r>
          </w:p>
          <w:p w14:paraId="0A99006F" w14:textId="73CE84A3" w:rsidR="00844255" w:rsidRDefault="00C00EC2" w:rsidP="00844255">
            <w:pPr>
              <w:jc w:val="center"/>
            </w:pPr>
            <w:r>
              <w:t>4</w:t>
            </w:r>
          </w:p>
          <w:p w14:paraId="166D0CD4" w14:textId="0A17708D" w:rsidR="00844255" w:rsidRDefault="0093763E" w:rsidP="00844255">
            <w:pPr>
              <w:jc w:val="center"/>
            </w:pPr>
            <w:r>
              <w:t>3</w:t>
            </w:r>
          </w:p>
          <w:p w14:paraId="27C7FDF8" w14:textId="77777777" w:rsidR="00844255" w:rsidRDefault="00844255" w:rsidP="00844255">
            <w:pPr>
              <w:jc w:val="center"/>
            </w:pPr>
          </w:p>
          <w:p w14:paraId="0C9F69E1" w14:textId="404580E1" w:rsidR="00844255" w:rsidRDefault="0093763E" w:rsidP="00844255">
            <w:pPr>
              <w:jc w:val="center"/>
            </w:pPr>
            <w:r>
              <w:t>4</w:t>
            </w:r>
          </w:p>
          <w:p w14:paraId="520C026D" w14:textId="456DFF4B" w:rsidR="00844255" w:rsidRDefault="0093763E" w:rsidP="00844255">
            <w:pPr>
              <w:jc w:val="center"/>
            </w:pPr>
            <w:r>
              <w:t>7</w:t>
            </w:r>
          </w:p>
          <w:p w14:paraId="73EC71E4" w14:textId="27E7CBFF" w:rsidR="00844255" w:rsidRDefault="0093763E" w:rsidP="00844255">
            <w:pPr>
              <w:jc w:val="center"/>
            </w:pPr>
            <w:r>
              <w:t>4</w:t>
            </w:r>
          </w:p>
        </w:tc>
      </w:tr>
      <w:tr w:rsidR="002C7A48" w14:paraId="1D0F18CB" w14:textId="77777777" w:rsidTr="001F3594">
        <w:tc>
          <w:tcPr>
            <w:tcW w:w="7578" w:type="dxa"/>
          </w:tcPr>
          <w:p w14:paraId="5A62ED97" w14:textId="77777777" w:rsidR="002C7A48" w:rsidRDefault="002C7A48" w:rsidP="001F3594">
            <w:r>
              <w:t>Style:</w:t>
            </w:r>
          </w:p>
          <w:p w14:paraId="2041AE99" w14:textId="2751F941" w:rsidR="002C7A48" w:rsidRDefault="002C7A48" w:rsidP="001F3594">
            <w:pPr>
              <w:pStyle w:val="ListParagraph"/>
              <w:numPr>
                <w:ilvl w:val="0"/>
                <w:numId w:val="6"/>
              </w:numPr>
            </w:pPr>
            <w:r>
              <w:t xml:space="preserve">Commenting – </w:t>
            </w:r>
            <w:r w:rsidR="00391EF1">
              <w:t>F</w:t>
            </w:r>
            <w:r>
              <w:t>ile headers, methods, complex code</w:t>
            </w:r>
          </w:p>
          <w:p w14:paraId="12D3D6E9" w14:textId="77777777" w:rsidR="002C7A48" w:rsidRDefault="002C7A48" w:rsidP="001F3594">
            <w:pPr>
              <w:pStyle w:val="ListParagraph"/>
              <w:numPr>
                <w:ilvl w:val="0"/>
                <w:numId w:val="6"/>
              </w:numPr>
            </w:pPr>
            <w:r>
              <w:t>Naming – Good variable names</w:t>
            </w:r>
          </w:p>
          <w:p w14:paraId="63E86C61" w14:textId="180463E7" w:rsidR="002C7A48" w:rsidRDefault="002C7A48" w:rsidP="001F3594">
            <w:pPr>
              <w:pStyle w:val="ListParagraph"/>
              <w:numPr>
                <w:ilvl w:val="0"/>
                <w:numId w:val="6"/>
              </w:numPr>
            </w:pPr>
            <w:r>
              <w:t>Other – Indentation, scope</w:t>
            </w:r>
            <w:r w:rsidR="008F46C6">
              <w:t>, errors</w:t>
            </w:r>
            <w:r>
              <w:tab/>
            </w:r>
          </w:p>
        </w:tc>
        <w:tc>
          <w:tcPr>
            <w:tcW w:w="1080" w:type="dxa"/>
          </w:tcPr>
          <w:p w14:paraId="6692A6DE" w14:textId="77777777" w:rsidR="002C7A48" w:rsidRDefault="002C7A48" w:rsidP="001F3594">
            <w:pPr>
              <w:jc w:val="center"/>
            </w:pPr>
          </w:p>
          <w:p w14:paraId="2318867D" w14:textId="77777777" w:rsidR="002C7A48" w:rsidRDefault="002C7A48" w:rsidP="001F3594">
            <w:pPr>
              <w:jc w:val="center"/>
            </w:pPr>
            <w:r>
              <w:t>Up to -5</w:t>
            </w:r>
          </w:p>
          <w:p w14:paraId="7EEC3C34" w14:textId="77777777" w:rsidR="002C7A48" w:rsidRDefault="002C7A48" w:rsidP="001F3594">
            <w:pPr>
              <w:jc w:val="center"/>
            </w:pPr>
            <w:r>
              <w:t>Up to -5</w:t>
            </w:r>
          </w:p>
          <w:p w14:paraId="47CE8C14" w14:textId="77777777" w:rsidR="002C7A48" w:rsidRDefault="002C7A48" w:rsidP="001F3594">
            <w:pPr>
              <w:jc w:val="center"/>
            </w:pPr>
            <w:r>
              <w:t>Up to -5</w:t>
            </w:r>
          </w:p>
        </w:tc>
        <w:tc>
          <w:tcPr>
            <w:tcW w:w="918" w:type="dxa"/>
          </w:tcPr>
          <w:p w14:paraId="689C24FE" w14:textId="77777777" w:rsidR="002C7A48" w:rsidRDefault="002C7A48" w:rsidP="001F3594"/>
          <w:p w14:paraId="41A42AE2" w14:textId="3710F6A6" w:rsidR="00146047" w:rsidRDefault="00146047" w:rsidP="001F3594"/>
          <w:p w14:paraId="7F1A6E9F" w14:textId="77777777" w:rsidR="00704478" w:rsidRDefault="00704478" w:rsidP="001F3594"/>
          <w:p w14:paraId="59E0B866" w14:textId="38ACA90C" w:rsidR="00704478" w:rsidRDefault="00C00EC2" w:rsidP="00704478">
            <w:r>
              <w:t>-4</w:t>
            </w:r>
          </w:p>
        </w:tc>
      </w:tr>
      <w:tr w:rsidR="002C7A48" w14:paraId="58741650" w14:textId="77777777" w:rsidTr="001F3594">
        <w:tc>
          <w:tcPr>
            <w:tcW w:w="7578" w:type="dxa"/>
          </w:tcPr>
          <w:p w14:paraId="6736E143" w14:textId="77777777" w:rsidR="002C7A48" w:rsidRDefault="002C7A48" w:rsidP="001F3594"/>
          <w:p w14:paraId="3F6CA60D" w14:textId="77777777" w:rsidR="002C7A48" w:rsidRDefault="002C7A48" w:rsidP="001F3594">
            <w:r>
              <w:t>Total Grade:</w:t>
            </w:r>
          </w:p>
        </w:tc>
        <w:tc>
          <w:tcPr>
            <w:tcW w:w="1080" w:type="dxa"/>
          </w:tcPr>
          <w:p w14:paraId="462B0AFA" w14:textId="77777777" w:rsidR="002C7A48" w:rsidRDefault="002C7A48" w:rsidP="001F3594">
            <w:pPr>
              <w:jc w:val="center"/>
            </w:pPr>
          </w:p>
          <w:p w14:paraId="7C50F2E1" w14:textId="77777777" w:rsidR="002C7A48" w:rsidRDefault="002C7A48" w:rsidP="001F3594">
            <w:pPr>
              <w:jc w:val="center"/>
            </w:pPr>
            <w:r>
              <w:t>100</w:t>
            </w:r>
          </w:p>
        </w:tc>
        <w:tc>
          <w:tcPr>
            <w:tcW w:w="918" w:type="dxa"/>
          </w:tcPr>
          <w:p w14:paraId="774EC203" w14:textId="77777777" w:rsidR="002C7A48" w:rsidRDefault="002C7A48" w:rsidP="001F3594"/>
          <w:p w14:paraId="4882AEAE" w14:textId="79C22147" w:rsidR="0093763E" w:rsidRDefault="001227AD" w:rsidP="001F3594">
            <w:r>
              <w:t>9</w:t>
            </w:r>
            <w:r w:rsidR="004B6C54">
              <w:t>2</w:t>
            </w:r>
            <w:bookmarkStart w:id="0" w:name="_GoBack"/>
            <w:bookmarkEnd w:id="0"/>
          </w:p>
        </w:tc>
      </w:tr>
    </w:tbl>
    <w:p w14:paraId="7888D160" w14:textId="77777777" w:rsidR="002C7A48" w:rsidRPr="009606E7" w:rsidRDefault="002C7A48" w:rsidP="002C7A48">
      <w:pPr>
        <w:pStyle w:val="Heading2"/>
      </w:pPr>
      <w:r>
        <w:t>Comments:</w:t>
      </w:r>
    </w:p>
    <w:p w14:paraId="12AABD15" w14:textId="066A1806" w:rsidR="00262E1F" w:rsidRDefault="0093763E" w:rsidP="00C00EC2">
      <w:pPr>
        <w:spacing w:after="0" w:line="240" w:lineRule="auto"/>
      </w:pPr>
      <w:r>
        <w:t xml:space="preserve">Hi </w:t>
      </w:r>
      <w:r w:rsidR="00C00EC2">
        <w:t>Kyle</w:t>
      </w:r>
      <w:r>
        <w:t xml:space="preserve">, </w:t>
      </w:r>
    </w:p>
    <w:p w14:paraId="2F285674" w14:textId="52DDFE4F" w:rsidR="00C00EC2" w:rsidRDefault="00C00EC2" w:rsidP="00C00EC2">
      <w:pPr>
        <w:spacing w:after="0" w:line="240" w:lineRule="auto"/>
      </w:pPr>
      <w:r>
        <w:tab/>
        <w:t xml:space="preserve">Remove not correct for removing from middle of list.  Needs to set </w:t>
      </w:r>
      <w:proofErr w:type="spellStart"/>
      <w:proofErr w:type="gramStart"/>
      <w:r>
        <w:t>current.Next.Previous</w:t>
      </w:r>
      <w:proofErr w:type="spellEnd"/>
      <w:proofErr w:type="gramEnd"/>
      <w:r>
        <w:t xml:space="preserve"> to </w:t>
      </w:r>
      <w:proofErr w:type="spellStart"/>
      <w:r>
        <w:t>removed.Previous</w:t>
      </w:r>
      <w:proofErr w:type="spellEnd"/>
      <w:r>
        <w:t xml:space="preserve"> (-4)</w:t>
      </w:r>
    </w:p>
    <w:p w14:paraId="29720B72" w14:textId="2F79ACEF" w:rsidR="00C00EC2" w:rsidRDefault="00C00EC2" w:rsidP="00C00EC2">
      <w:pPr>
        <w:spacing w:after="0" w:line="240" w:lineRule="auto"/>
      </w:pPr>
      <w:r>
        <w:lastRenderedPageBreak/>
        <w:tab/>
        <w:t>Removing from empty list breaks code (-4)</w:t>
      </w:r>
    </w:p>
    <w:p w14:paraId="47470B4E" w14:textId="272880D4" w:rsidR="006752A5" w:rsidRDefault="006752A5" w:rsidP="00244F96">
      <w:pPr>
        <w:spacing w:after="0" w:line="240" w:lineRule="auto"/>
      </w:pPr>
      <w:r>
        <w:tab/>
      </w:r>
      <w:r w:rsidR="00207E6A">
        <w:t>Other than that, great work!  Keep it up!</w:t>
      </w:r>
    </w:p>
    <w:p w14:paraId="5165F875" w14:textId="2292039B" w:rsidR="0093763E" w:rsidRPr="002C7A48" w:rsidRDefault="0093763E" w:rsidP="0093763E">
      <w:pPr>
        <w:spacing w:after="0" w:line="240" w:lineRule="auto"/>
      </w:pPr>
      <w:r>
        <w:t>~Jake</w:t>
      </w:r>
    </w:p>
    <w:sectPr w:rsidR="0093763E" w:rsidRPr="002C7A48" w:rsidSect="0081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AC9"/>
    <w:multiLevelType w:val="hybridMultilevel"/>
    <w:tmpl w:val="2168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0098"/>
    <w:multiLevelType w:val="hybridMultilevel"/>
    <w:tmpl w:val="10D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327D"/>
    <w:multiLevelType w:val="hybridMultilevel"/>
    <w:tmpl w:val="236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5CFB"/>
    <w:multiLevelType w:val="hybridMultilevel"/>
    <w:tmpl w:val="8318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6DEF"/>
    <w:multiLevelType w:val="hybridMultilevel"/>
    <w:tmpl w:val="C8A26A64"/>
    <w:lvl w:ilvl="0" w:tplc="12768C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A934996"/>
    <w:multiLevelType w:val="hybridMultilevel"/>
    <w:tmpl w:val="F50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F2273"/>
    <w:multiLevelType w:val="hybridMultilevel"/>
    <w:tmpl w:val="806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7"/>
    <w:rsid w:val="000258E9"/>
    <w:rsid w:val="00034E6A"/>
    <w:rsid w:val="00052E3C"/>
    <w:rsid w:val="000564DA"/>
    <w:rsid w:val="000A1A5C"/>
    <w:rsid w:val="000F139A"/>
    <w:rsid w:val="00100949"/>
    <w:rsid w:val="00114825"/>
    <w:rsid w:val="00116CC5"/>
    <w:rsid w:val="001227AD"/>
    <w:rsid w:val="00146047"/>
    <w:rsid w:val="00155635"/>
    <w:rsid w:val="00165E15"/>
    <w:rsid w:val="001735B8"/>
    <w:rsid w:val="001F36C6"/>
    <w:rsid w:val="00207E6A"/>
    <w:rsid w:val="00244F96"/>
    <w:rsid w:val="00252930"/>
    <w:rsid w:val="00262E1F"/>
    <w:rsid w:val="002C7A48"/>
    <w:rsid w:val="003046D3"/>
    <w:rsid w:val="00341F01"/>
    <w:rsid w:val="00391EF1"/>
    <w:rsid w:val="003C61C4"/>
    <w:rsid w:val="00472313"/>
    <w:rsid w:val="0048712B"/>
    <w:rsid w:val="004B6C54"/>
    <w:rsid w:val="004C2C7B"/>
    <w:rsid w:val="005402D8"/>
    <w:rsid w:val="0056007F"/>
    <w:rsid w:val="005957D0"/>
    <w:rsid w:val="00595E35"/>
    <w:rsid w:val="006752A5"/>
    <w:rsid w:val="00704478"/>
    <w:rsid w:val="00721734"/>
    <w:rsid w:val="00722828"/>
    <w:rsid w:val="00732C3A"/>
    <w:rsid w:val="00765861"/>
    <w:rsid w:val="007816E9"/>
    <w:rsid w:val="007B1533"/>
    <w:rsid w:val="007C3298"/>
    <w:rsid w:val="007E609C"/>
    <w:rsid w:val="007F325D"/>
    <w:rsid w:val="008117AD"/>
    <w:rsid w:val="00844255"/>
    <w:rsid w:val="008727F0"/>
    <w:rsid w:val="008728AE"/>
    <w:rsid w:val="008D3363"/>
    <w:rsid w:val="008F46C6"/>
    <w:rsid w:val="00901688"/>
    <w:rsid w:val="00916696"/>
    <w:rsid w:val="009204D1"/>
    <w:rsid w:val="009341F6"/>
    <w:rsid w:val="0093763E"/>
    <w:rsid w:val="00954B67"/>
    <w:rsid w:val="009606E7"/>
    <w:rsid w:val="00961D05"/>
    <w:rsid w:val="009C181E"/>
    <w:rsid w:val="009D5B47"/>
    <w:rsid w:val="00A64B70"/>
    <w:rsid w:val="00A67BC2"/>
    <w:rsid w:val="00AD414C"/>
    <w:rsid w:val="00B343CE"/>
    <w:rsid w:val="00B42230"/>
    <w:rsid w:val="00B95E2F"/>
    <w:rsid w:val="00BB4128"/>
    <w:rsid w:val="00BB7C19"/>
    <w:rsid w:val="00BD13D5"/>
    <w:rsid w:val="00C00EC2"/>
    <w:rsid w:val="00C01526"/>
    <w:rsid w:val="00C71892"/>
    <w:rsid w:val="00CF0137"/>
    <w:rsid w:val="00D26A55"/>
    <w:rsid w:val="00D63319"/>
    <w:rsid w:val="00DB6AB4"/>
    <w:rsid w:val="00DD22B6"/>
    <w:rsid w:val="00E06DD1"/>
    <w:rsid w:val="00E139BC"/>
    <w:rsid w:val="00E21039"/>
    <w:rsid w:val="00E72E3C"/>
    <w:rsid w:val="00E80D76"/>
    <w:rsid w:val="00F377EB"/>
    <w:rsid w:val="00F43A2A"/>
    <w:rsid w:val="00F456E1"/>
    <w:rsid w:val="00F56260"/>
    <w:rsid w:val="00F5726F"/>
    <w:rsid w:val="00F60AB0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6B41"/>
  <w15:docId w15:val="{DE2BE25A-E518-4462-81FE-4DAEEC00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AD"/>
  </w:style>
  <w:style w:type="paragraph" w:styleId="Heading1">
    <w:name w:val="heading 1"/>
    <w:basedOn w:val="Normal"/>
    <w:next w:val="Normal"/>
    <w:link w:val="Heading1Char"/>
    <w:uiPriority w:val="9"/>
    <w:qFormat/>
    <w:rsid w:val="0096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6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DFFE3-07D9-4D11-8A77-2520BF6B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87E7414C</Template>
  <TotalTime>21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Bierre</dc:creator>
  <cp:keywords/>
  <dc:description/>
  <cp:lastModifiedBy>Jonathan Sands (RIT Student)</cp:lastModifiedBy>
  <cp:revision>4</cp:revision>
  <dcterms:created xsi:type="dcterms:W3CDTF">2020-01-31T13:37:00Z</dcterms:created>
  <dcterms:modified xsi:type="dcterms:W3CDTF">2020-01-31T13:58:00Z</dcterms:modified>
</cp:coreProperties>
</file>